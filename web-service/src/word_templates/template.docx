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83DDD" w14:textId="3618D325" w:rsidR="3257F8B6" w:rsidRPr="00F86938" w:rsidRDefault="3257F8B6" w:rsidP="001C0C32">
      <w:pPr>
        <w:rPr>
          <w:lang w:val="en-US"/>
        </w:rPr>
      </w:pPr>
      <w:bookmarkStart w:id="0" w:name="_GoBack"/>
      <w:bookmarkEnd w:id="0"/>
    </w:p>
    <w:sectPr w:rsidR="3257F8B6" w:rsidRPr="00F86938" w:rsidSect="00F86938">
      <w:footerReference w:type="default" r:id="rId9"/>
      <w:headerReference w:type="first" r:id="rId10"/>
      <w:footerReference w:type="first" r:id="rId11"/>
      <w:pgSz w:w="11906" w:h="16838"/>
      <w:pgMar w:top="1098" w:right="720" w:bottom="720" w:left="72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C9960" w14:textId="77777777" w:rsidR="00465532" w:rsidRDefault="00465532" w:rsidP="006F6717">
      <w:r>
        <w:separator/>
      </w:r>
    </w:p>
    <w:p w14:paraId="4C84DA7B" w14:textId="77777777" w:rsidR="00465532" w:rsidRDefault="00465532"/>
  </w:endnote>
  <w:endnote w:type="continuationSeparator" w:id="0">
    <w:p w14:paraId="69A8B5C3" w14:textId="77777777" w:rsidR="00465532" w:rsidRDefault="00465532" w:rsidP="006F6717">
      <w:r>
        <w:continuationSeparator/>
      </w:r>
    </w:p>
    <w:p w14:paraId="0851F3E7" w14:textId="77777777" w:rsidR="00465532" w:rsidRDefault="004655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b"/>
      <w:tblW w:w="107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763"/>
      <w:gridCol w:w="1701"/>
      <w:gridCol w:w="1276"/>
    </w:tblGrid>
    <w:tr w:rsidR="00F3609C" w14:paraId="4B94D5A5" w14:textId="77777777" w:rsidTr="004B7656">
      <w:tc>
        <w:tcPr>
          <w:tcW w:w="7763" w:type="dxa"/>
        </w:tcPr>
        <w:p w14:paraId="3DEEC669" w14:textId="77777777" w:rsidR="00F3609C" w:rsidRDefault="00F3609C" w:rsidP="0015325C">
          <w:pPr>
            <w:pStyle w:val="af9"/>
            <w:tabs>
              <w:tab w:val="clear" w:pos="4536"/>
              <w:tab w:val="clear" w:pos="9072"/>
              <w:tab w:val="center" w:pos="7668"/>
            </w:tabs>
            <w:rPr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3656B9AB" w14:textId="77777777" w:rsidR="00F3609C" w:rsidRPr="004F5BD2" w:rsidRDefault="00F3609C" w:rsidP="00D5599E">
          <w:pPr>
            <w:pStyle w:val="af9"/>
            <w:tabs>
              <w:tab w:val="clear" w:pos="4536"/>
              <w:tab w:val="clear" w:pos="9072"/>
              <w:tab w:val="center" w:pos="7668"/>
            </w:tabs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vAlign w:val="center"/>
        </w:tcPr>
        <w:p w14:paraId="45FB0818" w14:textId="77777777" w:rsidR="00F3609C" w:rsidRPr="00B7165F" w:rsidRDefault="00F3609C" w:rsidP="00B7165F">
          <w:pPr>
            <w:pStyle w:val="af9"/>
            <w:tabs>
              <w:tab w:val="clear" w:pos="4536"/>
              <w:tab w:val="clear" w:pos="9072"/>
              <w:tab w:val="center" w:pos="7668"/>
            </w:tabs>
            <w:jc w:val="right"/>
            <w:rPr>
              <w:szCs w:val="20"/>
            </w:rPr>
          </w:pPr>
        </w:p>
      </w:tc>
    </w:tr>
  </w:tbl>
  <w:p w14:paraId="049F31CB" w14:textId="77777777" w:rsidR="00F3609C" w:rsidRPr="00CE4861" w:rsidRDefault="00F3609C" w:rsidP="00B7165F">
    <w:pPr>
      <w:pStyle w:val="af9"/>
      <w:tabs>
        <w:tab w:val="clear" w:pos="4536"/>
        <w:tab w:val="clear" w:pos="9072"/>
        <w:tab w:val="center" w:pos="7668"/>
      </w:tabs>
      <w:rPr>
        <w:szCs w:val="20"/>
      </w:rPr>
    </w:pPr>
  </w:p>
  <w:p w14:paraId="53128261" w14:textId="77777777" w:rsidR="006653F1" w:rsidRDefault="006653F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03"/>
      <w:gridCol w:w="4606"/>
      <w:gridCol w:w="2303"/>
    </w:tblGrid>
    <w:tr w:rsidR="00F3609C" w14:paraId="69ACA487" w14:textId="77777777" w:rsidTr="00E063DB">
      <w:tc>
        <w:tcPr>
          <w:tcW w:w="2303" w:type="dxa"/>
        </w:tcPr>
        <w:p w14:paraId="1DC53086" w14:textId="77777777" w:rsidR="00F3609C" w:rsidRDefault="00F3609C" w:rsidP="00E063DB">
          <w:pPr>
            <w:pStyle w:val="af9"/>
            <w:tabs>
              <w:tab w:val="clear" w:pos="4536"/>
              <w:tab w:val="clear" w:pos="9072"/>
              <w:tab w:val="center" w:pos="7668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ID Projet : </w:t>
          </w:r>
          <w:r>
            <w:rPr>
              <w:b/>
              <w:bCs/>
              <w:sz w:val="20"/>
              <w:szCs w:val="20"/>
            </w:rPr>
            <w:t>1200</w:t>
          </w:r>
        </w:p>
      </w:tc>
      <w:tc>
        <w:tcPr>
          <w:tcW w:w="4606" w:type="dxa"/>
          <w:vAlign w:val="center"/>
        </w:tcPr>
        <w:p w14:paraId="0FC3621A" w14:textId="77777777" w:rsidR="00F3609C" w:rsidRPr="001350E8" w:rsidRDefault="00F3609C" w:rsidP="00E063DB">
          <w:pPr>
            <w:pStyle w:val="af9"/>
            <w:tabs>
              <w:tab w:val="clear" w:pos="4536"/>
              <w:tab w:val="clear" w:pos="9072"/>
              <w:tab w:val="center" w:pos="7668"/>
            </w:tabs>
            <w:jc w:val="center"/>
            <w:rPr>
              <w:sz w:val="20"/>
              <w:szCs w:val="20"/>
            </w:rPr>
          </w:pPr>
          <w:r w:rsidRPr="001350E8">
            <w:rPr>
              <w:sz w:val="20"/>
              <w:szCs w:val="20"/>
            </w:rPr>
            <w:t>ID Doc </w:t>
          </w:r>
          <w:r w:rsidRPr="00302649">
            <w:rPr>
              <w:sz w:val="20"/>
              <w:szCs w:val="20"/>
            </w:rPr>
            <w:t xml:space="preserve">: </w:t>
          </w:r>
          <w:r>
            <w:rPr>
              <w:sz w:val="20"/>
              <w:szCs w:val="20"/>
              <w:lang w:val="en-US"/>
            </w:rPr>
            <w:fldChar w:fldCharType="begin"/>
          </w:r>
          <w:r w:rsidRPr="00302649">
            <w:rPr>
              <w:sz w:val="20"/>
              <w:szCs w:val="20"/>
            </w:rPr>
            <w:instrText xml:space="preserve"> FILENAME   \* MERGEFORMAT </w:instrText>
          </w:r>
          <w:r>
            <w:rPr>
              <w:sz w:val="20"/>
              <w:szCs w:val="20"/>
              <w:lang w:val="en-US"/>
            </w:rPr>
            <w:fldChar w:fldCharType="separate"/>
          </w:r>
          <w:r>
            <w:rPr>
              <w:noProof/>
              <w:sz w:val="20"/>
              <w:szCs w:val="20"/>
            </w:rPr>
            <w:t>0551 - EMM - Spécifications des exigences logicielles (SRS) - V8.docx</w:t>
          </w:r>
          <w:r>
            <w:rPr>
              <w:sz w:val="20"/>
              <w:szCs w:val="20"/>
              <w:lang w:val="en-US"/>
            </w:rPr>
            <w:fldChar w:fldCharType="end"/>
          </w:r>
        </w:p>
      </w:tc>
      <w:tc>
        <w:tcPr>
          <w:tcW w:w="2303" w:type="dxa"/>
          <w:vAlign w:val="center"/>
        </w:tcPr>
        <w:p w14:paraId="61A04861" w14:textId="77777777" w:rsidR="00F3609C" w:rsidRPr="00B7165F" w:rsidRDefault="00F3609C" w:rsidP="00E063DB">
          <w:pPr>
            <w:pStyle w:val="af9"/>
            <w:tabs>
              <w:tab w:val="clear" w:pos="4536"/>
              <w:tab w:val="clear" w:pos="9072"/>
              <w:tab w:val="center" w:pos="7668"/>
            </w:tabs>
            <w:jc w:val="right"/>
            <w:rPr>
              <w:szCs w:val="20"/>
            </w:rPr>
          </w:pPr>
          <w:r w:rsidRPr="009C65C7">
            <w:rPr>
              <w:sz w:val="20"/>
              <w:szCs w:val="20"/>
            </w:rPr>
            <w:t xml:space="preserve">Page </w:t>
          </w:r>
          <w:r w:rsidRPr="009C65C7">
            <w:rPr>
              <w:sz w:val="20"/>
              <w:szCs w:val="20"/>
            </w:rPr>
            <w:fldChar w:fldCharType="begin"/>
          </w:r>
          <w:r w:rsidRPr="009C65C7">
            <w:rPr>
              <w:sz w:val="20"/>
              <w:szCs w:val="20"/>
            </w:rPr>
            <w:instrText>PAGE</w:instrText>
          </w:r>
          <w:r w:rsidRPr="009C65C7">
            <w:rPr>
              <w:sz w:val="20"/>
              <w:szCs w:val="20"/>
            </w:rPr>
            <w:fldChar w:fldCharType="separate"/>
          </w:r>
          <w:r w:rsidR="00F86938">
            <w:rPr>
              <w:noProof/>
              <w:sz w:val="20"/>
              <w:szCs w:val="20"/>
            </w:rPr>
            <w:t>1</w:t>
          </w:r>
          <w:r w:rsidRPr="009C65C7">
            <w:rPr>
              <w:sz w:val="20"/>
              <w:szCs w:val="20"/>
            </w:rPr>
            <w:fldChar w:fldCharType="end"/>
          </w:r>
          <w:r w:rsidRPr="009C65C7">
            <w:rPr>
              <w:sz w:val="20"/>
              <w:szCs w:val="20"/>
            </w:rPr>
            <w:t>/</w:t>
          </w:r>
          <w:r w:rsidRPr="009C65C7">
            <w:rPr>
              <w:sz w:val="20"/>
              <w:szCs w:val="20"/>
            </w:rPr>
            <w:fldChar w:fldCharType="begin"/>
          </w:r>
          <w:r w:rsidRPr="009C65C7">
            <w:rPr>
              <w:sz w:val="20"/>
              <w:szCs w:val="20"/>
            </w:rPr>
            <w:instrText>NUMPAGES</w:instrText>
          </w:r>
          <w:r w:rsidRPr="009C65C7">
            <w:rPr>
              <w:sz w:val="20"/>
              <w:szCs w:val="20"/>
            </w:rPr>
            <w:fldChar w:fldCharType="separate"/>
          </w:r>
          <w:r w:rsidR="00F86938">
            <w:rPr>
              <w:noProof/>
              <w:sz w:val="20"/>
              <w:szCs w:val="20"/>
            </w:rPr>
            <w:t>1</w:t>
          </w:r>
          <w:r w:rsidRPr="009C65C7">
            <w:rPr>
              <w:sz w:val="20"/>
              <w:szCs w:val="20"/>
            </w:rPr>
            <w:fldChar w:fldCharType="end"/>
          </w:r>
        </w:p>
      </w:tc>
    </w:tr>
  </w:tbl>
  <w:p w14:paraId="1FC39945" w14:textId="77777777" w:rsidR="00F3609C" w:rsidRDefault="00F3609C">
    <w:pPr>
      <w:pStyle w:val="af9"/>
    </w:pPr>
  </w:p>
  <w:p w14:paraId="0562CB0E" w14:textId="77777777" w:rsidR="006653F1" w:rsidRDefault="006653F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2135C0" w14:textId="77777777" w:rsidR="00465532" w:rsidRDefault="00465532" w:rsidP="006F6717">
      <w:r>
        <w:separator/>
      </w:r>
    </w:p>
    <w:p w14:paraId="3F17DA85" w14:textId="77777777" w:rsidR="00465532" w:rsidRDefault="00465532"/>
  </w:footnote>
  <w:footnote w:type="continuationSeparator" w:id="0">
    <w:p w14:paraId="1FC4DD4A" w14:textId="77777777" w:rsidR="00465532" w:rsidRDefault="00465532" w:rsidP="006F6717">
      <w:r>
        <w:continuationSeparator/>
      </w:r>
    </w:p>
    <w:p w14:paraId="5E6A3620" w14:textId="77777777" w:rsidR="00465532" w:rsidRDefault="0046553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3560"/>
      <w:gridCol w:w="3561"/>
      <w:gridCol w:w="3561"/>
    </w:tblGrid>
    <w:tr w:rsidR="00F3609C" w:rsidRPr="009F4537" w14:paraId="3E2C4491" w14:textId="77777777" w:rsidTr="00E063DB">
      <w:trPr>
        <w:trHeight w:val="846"/>
      </w:trPr>
      <w:tc>
        <w:tcPr>
          <w:tcW w:w="3560" w:type="dxa"/>
        </w:tcPr>
        <w:p w14:paraId="34CE0A41" w14:textId="77777777" w:rsidR="00F3609C" w:rsidRPr="009F4537" w:rsidRDefault="00F3609C" w:rsidP="00E063DB">
          <w:pPr>
            <w:pStyle w:val="af7"/>
            <w:rPr>
              <w:b/>
              <w:smallCaps/>
              <w:sz w:val="20"/>
            </w:rPr>
          </w:pPr>
          <w:r>
            <w:rPr>
              <w:b/>
              <w:smallCaps/>
              <w:noProof/>
              <w:sz w:val="20"/>
              <w:lang w:val="ru-RU" w:eastAsia="ru-RU" w:bidi="ar-SA"/>
            </w:rPr>
            <w:drawing>
              <wp:inline distT="0" distB="0" distL="0" distR="0" wp14:anchorId="372DE29A" wp14:editId="765B0349">
                <wp:extent cx="673100" cy="548889"/>
                <wp:effectExtent l="0" t="0" r="0" b="3810"/>
                <wp:docPr id="2" name="Image 2" descr="S:\120-LETI\120.1-LETI Direction\120.1.10-CLINATEC\INFOS_COMMUNES\MODELES_QUALITE\LOGOS\CEA_logo_quadri-sur-fond-rou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:\120-LETI\120.1-LETI Direction\120.1.10-CLINATEC\INFOS_COMMUNES\MODELES_QUALITE\LOGOS\CEA_logo_quadri-sur-fond-roug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3858" cy="549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1" w:type="dxa"/>
        </w:tcPr>
        <w:p w14:paraId="62EBF3C5" w14:textId="77777777" w:rsidR="00F3609C" w:rsidRPr="009F4537" w:rsidRDefault="00F3609C" w:rsidP="00E063DB">
          <w:pPr>
            <w:pStyle w:val="af7"/>
            <w:jc w:val="center"/>
            <w:rPr>
              <w:b/>
              <w:smallCaps/>
              <w:sz w:val="20"/>
            </w:rPr>
          </w:pPr>
          <w:r>
            <w:rPr>
              <w:b/>
              <w:smallCaps/>
              <w:noProof/>
              <w:sz w:val="20"/>
              <w:lang w:val="ru-RU" w:eastAsia="ru-RU" w:bidi="ar-SA"/>
            </w:rPr>
            <w:drawing>
              <wp:inline distT="0" distB="0" distL="0" distR="0" wp14:anchorId="1C9A0374" wp14:editId="5B833D40">
                <wp:extent cx="1483786" cy="588397"/>
                <wp:effectExtent l="0" t="0" r="2540" b="2540"/>
                <wp:docPr id="4" name="Image 4" descr="S:\120-LETI\120.2-Infos_communes\120.2.3-Qualité\Qualite_LETI_DIR\CLINATEC\Logo Quadri 591x23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:\120-LETI\120.2-Infos_communes\120.2.3-Qualité\Qualite_LETI_DIR\CLINATEC\Logo Quadri 591x23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3786" cy="588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1" w:type="dxa"/>
        </w:tcPr>
        <w:p w14:paraId="3342A864" w14:textId="77777777" w:rsidR="00F3609C" w:rsidRPr="009F4537" w:rsidRDefault="00F3609C" w:rsidP="00E063DB">
          <w:pPr>
            <w:pStyle w:val="af7"/>
            <w:rPr>
              <w:b/>
              <w:smallCaps/>
              <w:sz w:val="20"/>
            </w:rPr>
          </w:pPr>
          <w:r>
            <w:rPr>
              <w:b/>
              <w:smallCaps/>
              <w:noProof/>
              <w:sz w:val="20"/>
              <w:lang w:val="ru-RU" w:eastAsia="ru-RU" w:bidi="ar-SA"/>
            </w:rPr>
            <w:drawing>
              <wp:anchor distT="0" distB="0" distL="114300" distR="114300" simplePos="0" relativeHeight="251659264" behindDoc="0" locked="0" layoutInCell="1" allowOverlap="1" wp14:anchorId="54D19E5C" wp14:editId="08B50EA9">
                <wp:simplePos x="0" y="0"/>
                <wp:positionH relativeFrom="column">
                  <wp:posOffset>66040</wp:posOffset>
                </wp:positionH>
                <wp:positionV relativeFrom="paragraph">
                  <wp:posOffset>43180</wp:posOffset>
                </wp:positionV>
                <wp:extent cx="1613535" cy="443230"/>
                <wp:effectExtent l="0" t="0" r="5715" b="0"/>
                <wp:wrapSquare wrapText="bothSides"/>
                <wp:docPr id="6" name="Image 6" descr="S:\120-LETI\120.1-LETI Direction\120.1.10-CLINATEC\INFOS_COMMUNES\MODELES_QUALITE\LOGOS\logo_safra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:\120-LETI\120.1-LETI Direction\120.1.10-CLINATEC\INFOS_COMMUNES\MODELES_QUALITE\LOGOS\logo_safra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3535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D98A12B" w14:textId="77777777" w:rsidR="00F3609C" w:rsidRDefault="00F3609C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2B6703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6B3EA0"/>
    <w:multiLevelType w:val="hybridMultilevel"/>
    <w:tmpl w:val="799CE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95A99"/>
    <w:multiLevelType w:val="hybridMultilevel"/>
    <w:tmpl w:val="A5BE0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F741A"/>
    <w:multiLevelType w:val="hybridMultilevel"/>
    <w:tmpl w:val="923C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A1E5C"/>
    <w:multiLevelType w:val="hybridMultilevel"/>
    <w:tmpl w:val="D6F4E65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C721E"/>
    <w:multiLevelType w:val="hybridMultilevel"/>
    <w:tmpl w:val="8F0E8996"/>
    <w:lvl w:ilvl="0" w:tplc="00E6D5F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27CC6"/>
    <w:multiLevelType w:val="hybridMultilevel"/>
    <w:tmpl w:val="3828D260"/>
    <w:lvl w:ilvl="0" w:tplc="302447E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CO"/>
      <w:lvlText w:val="EMY_WISH_%1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F94591"/>
    <w:multiLevelType w:val="hybridMultilevel"/>
    <w:tmpl w:val="439AD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2478DD"/>
    <w:multiLevelType w:val="hybridMultilevel"/>
    <w:tmpl w:val="08AA9EC6"/>
    <w:lvl w:ilvl="0" w:tplc="B1FEE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C97ABE"/>
    <w:multiLevelType w:val="hybridMultilevel"/>
    <w:tmpl w:val="1990287A"/>
    <w:lvl w:ilvl="0" w:tplc="A99EB1E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ierement"/>
      <w:lvlText w:val="EMM_REQU_%1 "/>
      <w:lvlJc w:val="left"/>
      <w:pPr>
        <w:ind w:left="720" w:hanging="360"/>
      </w:pPr>
      <w:rPr>
        <w:rFonts w:ascii="Arial" w:hAnsi="Arial"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2233CA"/>
    <w:multiLevelType w:val="hybridMultilevel"/>
    <w:tmpl w:val="01F4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FC6C1E"/>
    <w:multiLevelType w:val="hybridMultilevel"/>
    <w:tmpl w:val="F9CEE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553A31"/>
    <w:multiLevelType w:val="hybridMultilevel"/>
    <w:tmpl w:val="33E6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3555B"/>
    <w:multiLevelType w:val="multilevel"/>
    <w:tmpl w:val="040C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46A449CD"/>
    <w:multiLevelType w:val="hybridMultilevel"/>
    <w:tmpl w:val="C002A2F8"/>
    <w:lvl w:ilvl="0" w:tplc="212CFB1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"/>
      <w:lvlText w:val="EMY_REQU_%1"/>
      <w:lvlJc w:val="left"/>
      <w:pPr>
        <w:ind w:left="644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E25259"/>
    <w:multiLevelType w:val="hybridMultilevel"/>
    <w:tmpl w:val="C1929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EC2602"/>
    <w:multiLevelType w:val="hybridMultilevel"/>
    <w:tmpl w:val="C6E6F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D96326"/>
    <w:multiLevelType w:val="hybridMultilevel"/>
    <w:tmpl w:val="E098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E0604D"/>
    <w:multiLevelType w:val="hybridMultilevel"/>
    <w:tmpl w:val="A5BE0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263CFB"/>
    <w:multiLevelType w:val="hybridMultilevel"/>
    <w:tmpl w:val="495E3202"/>
    <w:lvl w:ilvl="0" w:tplc="BD10A84E">
      <w:start w:val="1"/>
      <w:numFmt w:val="bullet"/>
      <w:pStyle w:val="BasicUser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6"/>
  </w:num>
  <w:num w:numId="5">
    <w:abstractNumId w:val="9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12"/>
  </w:num>
  <w:num w:numId="11">
    <w:abstractNumId w:val="11"/>
  </w:num>
  <w:num w:numId="12">
    <w:abstractNumId w:val="15"/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3"/>
  </w:num>
  <w:num w:numId="19">
    <w:abstractNumId w:val="18"/>
  </w:num>
  <w:num w:numId="20">
    <w:abstractNumId w:val="13"/>
  </w:num>
  <w:num w:numId="21">
    <w:abstractNumId w:val="2"/>
  </w:num>
  <w:num w:numId="22">
    <w:abstractNumId w:val="5"/>
  </w:num>
  <w:num w:numId="23">
    <w:abstractNumId w:val="1"/>
  </w:num>
  <w:num w:numId="24">
    <w:abstractNumId w:val="17"/>
  </w:num>
  <w:num w:numId="25">
    <w:abstractNumId w:val="8"/>
  </w:num>
  <w:num w:numId="26">
    <w:abstractNumId w:val="16"/>
  </w:num>
  <w:num w:numId="27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OP 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121481"/>
    <w:rsid w:val="00001C4E"/>
    <w:rsid w:val="0000351A"/>
    <w:rsid w:val="000038F1"/>
    <w:rsid w:val="000071D8"/>
    <w:rsid w:val="00016DCB"/>
    <w:rsid w:val="000204B5"/>
    <w:rsid w:val="000209FE"/>
    <w:rsid w:val="00020B2B"/>
    <w:rsid w:val="00021A88"/>
    <w:rsid w:val="000237B7"/>
    <w:rsid w:val="00024C25"/>
    <w:rsid w:val="000275AA"/>
    <w:rsid w:val="00027E7A"/>
    <w:rsid w:val="0003064D"/>
    <w:rsid w:val="0003265B"/>
    <w:rsid w:val="00033194"/>
    <w:rsid w:val="000369E6"/>
    <w:rsid w:val="000406E4"/>
    <w:rsid w:val="00041087"/>
    <w:rsid w:val="00043C4C"/>
    <w:rsid w:val="00044252"/>
    <w:rsid w:val="00045AB3"/>
    <w:rsid w:val="00050818"/>
    <w:rsid w:val="00053ABA"/>
    <w:rsid w:val="000541FB"/>
    <w:rsid w:val="00060323"/>
    <w:rsid w:val="00062D8E"/>
    <w:rsid w:val="00064EB4"/>
    <w:rsid w:val="00071702"/>
    <w:rsid w:val="000753BF"/>
    <w:rsid w:val="0008210E"/>
    <w:rsid w:val="00083BFD"/>
    <w:rsid w:val="0008519D"/>
    <w:rsid w:val="00093C5B"/>
    <w:rsid w:val="0009405F"/>
    <w:rsid w:val="00095F58"/>
    <w:rsid w:val="00097AFE"/>
    <w:rsid w:val="000A1783"/>
    <w:rsid w:val="000A19F4"/>
    <w:rsid w:val="000A48ED"/>
    <w:rsid w:val="000A6201"/>
    <w:rsid w:val="000B0BC8"/>
    <w:rsid w:val="000B29F3"/>
    <w:rsid w:val="000B4746"/>
    <w:rsid w:val="000C088E"/>
    <w:rsid w:val="000C3C54"/>
    <w:rsid w:val="000C6796"/>
    <w:rsid w:val="000C76D5"/>
    <w:rsid w:val="000D0F57"/>
    <w:rsid w:val="000D1BAF"/>
    <w:rsid w:val="000D4E1F"/>
    <w:rsid w:val="000E0F0B"/>
    <w:rsid w:val="000E23A7"/>
    <w:rsid w:val="000E2A6D"/>
    <w:rsid w:val="000E4C55"/>
    <w:rsid w:val="000E748D"/>
    <w:rsid w:val="000E7DB1"/>
    <w:rsid w:val="000F73A3"/>
    <w:rsid w:val="000F7DCF"/>
    <w:rsid w:val="00100A90"/>
    <w:rsid w:val="00113BB2"/>
    <w:rsid w:val="001153CF"/>
    <w:rsid w:val="001171DF"/>
    <w:rsid w:val="00121481"/>
    <w:rsid w:val="00124317"/>
    <w:rsid w:val="00124810"/>
    <w:rsid w:val="00124846"/>
    <w:rsid w:val="001350E8"/>
    <w:rsid w:val="00136049"/>
    <w:rsid w:val="00136811"/>
    <w:rsid w:val="0014179B"/>
    <w:rsid w:val="001518DE"/>
    <w:rsid w:val="00151C61"/>
    <w:rsid w:val="00151D7F"/>
    <w:rsid w:val="0015325C"/>
    <w:rsid w:val="0015592C"/>
    <w:rsid w:val="00160916"/>
    <w:rsid w:val="001671C9"/>
    <w:rsid w:val="00167F5A"/>
    <w:rsid w:val="0018109D"/>
    <w:rsid w:val="001850D7"/>
    <w:rsid w:val="00186894"/>
    <w:rsid w:val="00186DF1"/>
    <w:rsid w:val="00190531"/>
    <w:rsid w:val="00191029"/>
    <w:rsid w:val="001916F0"/>
    <w:rsid w:val="00196F98"/>
    <w:rsid w:val="001A302B"/>
    <w:rsid w:val="001A4A74"/>
    <w:rsid w:val="001B1D04"/>
    <w:rsid w:val="001B2235"/>
    <w:rsid w:val="001B474E"/>
    <w:rsid w:val="001C0C32"/>
    <w:rsid w:val="001C4275"/>
    <w:rsid w:val="001C461C"/>
    <w:rsid w:val="001C57CB"/>
    <w:rsid w:val="001D50B2"/>
    <w:rsid w:val="001D78DA"/>
    <w:rsid w:val="001E12F1"/>
    <w:rsid w:val="001E29D8"/>
    <w:rsid w:val="001E7EE0"/>
    <w:rsid w:val="001F0C44"/>
    <w:rsid w:val="001F334E"/>
    <w:rsid w:val="001F4B89"/>
    <w:rsid w:val="001F6401"/>
    <w:rsid w:val="001F68B0"/>
    <w:rsid w:val="001F6D6D"/>
    <w:rsid w:val="00202FE3"/>
    <w:rsid w:val="002032E7"/>
    <w:rsid w:val="002051F6"/>
    <w:rsid w:val="0020762E"/>
    <w:rsid w:val="0021037E"/>
    <w:rsid w:val="002106B3"/>
    <w:rsid w:val="00222B86"/>
    <w:rsid w:val="00224DC1"/>
    <w:rsid w:val="002252FF"/>
    <w:rsid w:val="00233055"/>
    <w:rsid w:val="00233974"/>
    <w:rsid w:val="00234991"/>
    <w:rsid w:val="00234E93"/>
    <w:rsid w:val="002351D2"/>
    <w:rsid w:val="002376D6"/>
    <w:rsid w:val="00240924"/>
    <w:rsid w:val="00246BB7"/>
    <w:rsid w:val="0024798E"/>
    <w:rsid w:val="0025341E"/>
    <w:rsid w:val="00263683"/>
    <w:rsid w:val="0026371B"/>
    <w:rsid w:val="00265931"/>
    <w:rsid w:val="00265B56"/>
    <w:rsid w:val="00267690"/>
    <w:rsid w:val="00274AC9"/>
    <w:rsid w:val="00281883"/>
    <w:rsid w:val="00286479"/>
    <w:rsid w:val="00290FEC"/>
    <w:rsid w:val="002972C8"/>
    <w:rsid w:val="002A5102"/>
    <w:rsid w:val="002B53C6"/>
    <w:rsid w:val="002B7332"/>
    <w:rsid w:val="002C07E6"/>
    <w:rsid w:val="002C0D1B"/>
    <w:rsid w:val="002C0E56"/>
    <w:rsid w:val="002C1262"/>
    <w:rsid w:val="002D03A2"/>
    <w:rsid w:val="002D0FFB"/>
    <w:rsid w:val="002D15D8"/>
    <w:rsid w:val="002D27BA"/>
    <w:rsid w:val="002D75A2"/>
    <w:rsid w:val="002E6FE1"/>
    <w:rsid w:val="002F0EEC"/>
    <w:rsid w:val="002F1397"/>
    <w:rsid w:val="002F7773"/>
    <w:rsid w:val="002F7826"/>
    <w:rsid w:val="0030191B"/>
    <w:rsid w:val="00302649"/>
    <w:rsid w:val="00305DB3"/>
    <w:rsid w:val="003115D3"/>
    <w:rsid w:val="003142A4"/>
    <w:rsid w:val="00314E37"/>
    <w:rsid w:val="003209B1"/>
    <w:rsid w:val="00323D4C"/>
    <w:rsid w:val="00335D52"/>
    <w:rsid w:val="00335FD9"/>
    <w:rsid w:val="00336646"/>
    <w:rsid w:val="00336D19"/>
    <w:rsid w:val="00337C59"/>
    <w:rsid w:val="00341CC8"/>
    <w:rsid w:val="00342835"/>
    <w:rsid w:val="00342E34"/>
    <w:rsid w:val="0034666E"/>
    <w:rsid w:val="00346788"/>
    <w:rsid w:val="00347D0A"/>
    <w:rsid w:val="00352CE2"/>
    <w:rsid w:val="00356019"/>
    <w:rsid w:val="0036504E"/>
    <w:rsid w:val="0036796A"/>
    <w:rsid w:val="003710D9"/>
    <w:rsid w:val="00371737"/>
    <w:rsid w:val="003803FF"/>
    <w:rsid w:val="00380952"/>
    <w:rsid w:val="00387DD2"/>
    <w:rsid w:val="00393D78"/>
    <w:rsid w:val="003A1678"/>
    <w:rsid w:val="003A2702"/>
    <w:rsid w:val="003A3FC5"/>
    <w:rsid w:val="003B0287"/>
    <w:rsid w:val="003B5F54"/>
    <w:rsid w:val="003B78F6"/>
    <w:rsid w:val="003B7C92"/>
    <w:rsid w:val="003C1D6B"/>
    <w:rsid w:val="003D4F39"/>
    <w:rsid w:val="003E244A"/>
    <w:rsid w:val="003E2B93"/>
    <w:rsid w:val="003E307D"/>
    <w:rsid w:val="003E358B"/>
    <w:rsid w:val="003E7F46"/>
    <w:rsid w:val="003F1E32"/>
    <w:rsid w:val="003F4476"/>
    <w:rsid w:val="003F48A3"/>
    <w:rsid w:val="00406238"/>
    <w:rsid w:val="004116F4"/>
    <w:rsid w:val="00413DF0"/>
    <w:rsid w:val="00415664"/>
    <w:rsid w:val="0041753F"/>
    <w:rsid w:val="004175F1"/>
    <w:rsid w:val="00420EFF"/>
    <w:rsid w:val="0042284D"/>
    <w:rsid w:val="004231CB"/>
    <w:rsid w:val="0043312E"/>
    <w:rsid w:val="00433518"/>
    <w:rsid w:val="00436B8B"/>
    <w:rsid w:val="0043753A"/>
    <w:rsid w:val="00437D97"/>
    <w:rsid w:val="00441A52"/>
    <w:rsid w:val="004431F0"/>
    <w:rsid w:val="00451236"/>
    <w:rsid w:val="0045295E"/>
    <w:rsid w:val="004545C7"/>
    <w:rsid w:val="004609B6"/>
    <w:rsid w:val="00464579"/>
    <w:rsid w:val="00465532"/>
    <w:rsid w:val="00465AC0"/>
    <w:rsid w:val="00470121"/>
    <w:rsid w:val="0047158E"/>
    <w:rsid w:val="00480D02"/>
    <w:rsid w:val="00481783"/>
    <w:rsid w:val="00482F2F"/>
    <w:rsid w:val="004837FF"/>
    <w:rsid w:val="00484078"/>
    <w:rsid w:val="0048528D"/>
    <w:rsid w:val="004876FB"/>
    <w:rsid w:val="0049137E"/>
    <w:rsid w:val="00491D3B"/>
    <w:rsid w:val="00495500"/>
    <w:rsid w:val="0049618A"/>
    <w:rsid w:val="00496A3A"/>
    <w:rsid w:val="00496A3B"/>
    <w:rsid w:val="00496F6E"/>
    <w:rsid w:val="004A5B01"/>
    <w:rsid w:val="004B22CA"/>
    <w:rsid w:val="004B3CAB"/>
    <w:rsid w:val="004B6A0D"/>
    <w:rsid w:val="004B7656"/>
    <w:rsid w:val="004C476E"/>
    <w:rsid w:val="004C6701"/>
    <w:rsid w:val="004D18DC"/>
    <w:rsid w:val="004D219D"/>
    <w:rsid w:val="004D5D1D"/>
    <w:rsid w:val="004E2C82"/>
    <w:rsid w:val="004F0B8E"/>
    <w:rsid w:val="004F159E"/>
    <w:rsid w:val="004F5BD2"/>
    <w:rsid w:val="00501257"/>
    <w:rsid w:val="005120AF"/>
    <w:rsid w:val="00513A4C"/>
    <w:rsid w:val="0051421F"/>
    <w:rsid w:val="00515E27"/>
    <w:rsid w:val="0052020B"/>
    <w:rsid w:val="005253C2"/>
    <w:rsid w:val="005259CB"/>
    <w:rsid w:val="00526F4D"/>
    <w:rsid w:val="00530287"/>
    <w:rsid w:val="00531AE5"/>
    <w:rsid w:val="00532106"/>
    <w:rsid w:val="0053250C"/>
    <w:rsid w:val="0053263E"/>
    <w:rsid w:val="00533A09"/>
    <w:rsid w:val="00533B80"/>
    <w:rsid w:val="0054205A"/>
    <w:rsid w:val="00544A66"/>
    <w:rsid w:val="0055082F"/>
    <w:rsid w:val="00551295"/>
    <w:rsid w:val="00553074"/>
    <w:rsid w:val="00557614"/>
    <w:rsid w:val="00561763"/>
    <w:rsid w:val="0056301A"/>
    <w:rsid w:val="00563107"/>
    <w:rsid w:val="00573B4E"/>
    <w:rsid w:val="00575A86"/>
    <w:rsid w:val="0058159E"/>
    <w:rsid w:val="005821BC"/>
    <w:rsid w:val="00583084"/>
    <w:rsid w:val="005830A7"/>
    <w:rsid w:val="0058333C"/>
    <w:rsid w:val="00591F3E"/>
    <w:rsid w:val="00592B81"/>
    <w:rsid w:val="005959B6"/>
    <w:rsid w:val="00595F91"/>
    <w:rsid w:val="00596802"/>
    <w:rsid w:val="005A2942"/>
    <w:rsid w:val="005A4400"/>
    <w:rsid w:val="005A4A81"/>
    <w:rsid w:val="005A5484"/>
    <w:rsid w:val="005A7083"/>
    <w:rsid w:val="005B1BDB"/>
    <w:rsid w:val="005B6BF6"/>
    <w:rsid w:val="005B731A"/>
    <w:rsid w:val="005C11EC"/>
    <w:rsid w:val="005C352A"/>
    <w:rsid w:val="005C5B04"/>
    <w:rsid w:val="005C7ADC"/>
    <w:rsid w:val="005D0664"/>
    <w:rsid w:val="005D15EC"/>
    <w:rsid w:val="005D7E79"/>
    <w:rsid w:val="005E09E6"/>
    <w:rsid w:val="005E459F"/>
    <w:rsid w:val="005F0737"/>
    <w:rsid w:val="005F0C91"/>
    <w:rsid w:val="005F561C"/>
    <w:rsid w:val="005F6665"/>
    <w:rsid w:val="006025D0"/>
    <w:rsid w:val="006052FD"/>
    <w:rsid w:val="0060741C"/>
    <w:rsid w:val="006075B3"/>
    <w:rsid w:val="00610EAF"/>
    <w:rsid w:val="00616712"/>
    <w:rsid w:val="0061718C"/>
    <w:rsid w:val="00617B18"/>
    <w:rsid w:val="00620EA6"/>
    <w:rsid w:val="0062429D"/>
    <w:rsid w:val="0062472D"/>
    <w:rsid w:val="00625315"/>
    <w:rsid w:val="00625FB4"/>
    <w:rsid w:val="00626EC6"/>
    <w:rsid w:val="00627F1F"/>
    <w:rsid w:val="00630267"/>
    <w:rsid w:val="00630B0D"/>
    <w:rsid w:val="00631839"/>
    <w:rsid w:val="0063680F"/>
    <w:rsid w:val="00636819"/>
    <w:rsid w:val="006404C7"/>
    <w:rsid w:val="00640ED7"/>
    <w:rsid w:val="006422D0"/>
    <w:rsid w:val="00645559"/>
    <w:rsid w:val="00647583"/>
    <w:rsid w:val="00652F13"/>
    <w:rsid w:val="006549D6"/>
    <w:rsid w:val="00654E48"/>
    <w:rsid w:val="0066109D"/>
    <w:rsid w:val="00661913"/>
    <w:rsid w:val="006643E2"/>
    <w:rsid w:val="00664DFC"/>
    <w:rsid w:val="006653F1"/>
    <w:rsid w:val="00665BF7"/>
    <w:rsid w:val="006678E1"/>
    <w:rsid w:val="00667ED8"/>
    <w:rsid w:val="0067068A"/>
    <w:rsid w:val="006758AE"/>
    <w:rsid w:val="00675D60"/>
    <w:rsid w:val="006802B9"/>
    <w:rsid w:val="00681025"/>
    <w:rsid w:val="00681B9E"/>
    <w:rsid w:val="006828D9"/>
    <w:rsid w:val="00682E12"/>
    <w:rsid w:val="00684C9C"/>
    <w:rsid w:val="006A1DD7"/>
    <w:rsid w:val="006A3F09"/>
    <w:rsid w:val="006A4502"/>
    <w:rsid w:val="006B2054"/>
    <w:rsid w:val="006B2532"/>
    <w:rsid w:val="006B2A9E"/>
    <w:rsid w:val="006B52CE"/>
    <w:rsid w:val="006B5790"/>
    <w:rsid w:val="006C46F0"/>
    <w:rsid w:val="006C63A3"/>
    <w:rsid w:val="006C6506"/>
    <w:rsid w:val="006C7309"/>
    <w:rsid w:val="006C7D7F"/>
    <w:rsid w:val="006D420F"/>
    <w:rsid w:val="006D4C1D"/>
    <w:rsid w:val="006D6447"/>
    <w:rsid w:val="006D7C77"/>
    <w:rsid w:val="006E0869"/>
    <w:rsid w:val="006E1474"/>
    <w:rsid w:val="006E57D3"/>
    <w:rsid w:val="006E5B76"/>
    <w:rsid w:val="006F1F90"/>
    <w:rsid w:val="006F437E"/>
    <w:rsid w:val="006F5452"/>
    <w:rsid w:val="006F5E2A"/>
    <w:rsid w:val="006F6717"/>
    <w:rsid w:val="00700FF8"/>
    <w:rsid w:val="0070152A"/>
    <w:rsid w:val="00702456"/>
    <w:rsid w:val="00711618"/>
    <w:rsid w:val="00712791"/>
    <w:rsid w:val="00713137"/>
    <w:rsid w:val="00715C55"/>
    <w:rsid w:val="007222D4"/>
    <w:rsid w:val="0072557B"/>
    <w:rsid w:val="007303E1"/>
    <w:rsid w:val="00735DC9"/>
    <w:rsid w:val="00740078"/>
    <w:rsid w:val="00740668"/>
    <w:rsid w:val="00745346"/>
    <w:rsid w:val="00746E03"/>
    <w:rsid w:val="007619E9"/>
    <w:rsid w:val="00761A50"/>
    <w:rsid w:val="00763774"/>
    <w:rsid w:val="00763C48"/>
    <w:rsid w:val="007740A9"/>
    <w:rsid w:val="0077450C"/>
    <w:rsid w:val="0077491C"/>
    <w:rsid w:val="00775C11"/>
    <w:rsid w:val="00781744"/>
    <w:rsid w:val="00781FE9"/>
    <w:rsid w:val="00783F57"/>
    <w:rsid w:val="007914B6"/>
    <w:rsid w:val="00793304"/>
    <w:rsid w:val="00794E89"/>
    <w:rsid w:val="00795689"/>
    <w:rsid w:val="007974D1"/>
    <w:rsid w:val="007A0375"/>
    <w:rsid w:val="007A08F8"/>
    <w:rsid w:val="007A5D79"/>
    <w:rsid w:val="007B00CC"/>
    <w:rsid w:val="007B28C9"/>
    <w:rsid w:val="007B5175"/>
    <w:rsid w:val="007C5D32"/>
    <w:rsid w:val="007C646D"/>
    <w:rsid w:val="007C7B18"/>
    <w:rsid w:val="007D21F3"/>
    <w:rsid w:val="007D31C6"/>
    <w:rsid w:val="007D395F"/>
    <w:rsid w:val="007D4895"/>
    <w:rsid w:val="007D59FC"/>
    <w:rsid w:val="007E200C"/>
    <w:rsid w:val="007E6031"/>
    <w:rsid w:val="007F4AE5"/>
    <w:rsid w:val="007F7763"/>
    <w:rsid w:val="0080040D"/>
    <w:rsid w:val="00800E8B"/>
    <w:rsid w:val="00807553"/>
    <w:rsid w:val="0081611F"/>
    <w:rsid w:val="00820FBF"/>
    <w:rsid w:val="00833369"/>
    <w:rsid w:val="00833725"/>
    <w:rsid w:val="00834E32"/>
    <w:rsid w:val="00841AE3"/>
    <w:rsid w:val="00843011"/>
    <w:rsid w:val="00853BDB"/>
    <w:rsid w:val="008616C4"/>
    <w:rsid w:val="00862FE6"/>
    <w:rsid w:val="008639C6"/>
    <w:rsid w:val="00867FC7"/>
    <w:rsid w:val="00874316"/>
    <w:rsid w:val="00874609"/>
    <w:rsid w:val="00874F07"/>
    <w:rsid w:val="00876C40"/>
    <w:rsid w:val="0088768A"/>
    <w:rsid w:val="00891866"/>
    <w:rsid w:val="00891969"/>
    <w:rsid w:val="008959BF"/>
    <w:rsid w:val="008A128D"/>
    <w:rsid w:val="008A7974"/>
    <w:rsid w:val="008B0E06"/>
    <w:rsid w:val="008B2CD5"/>
    <w:rsid w:val="008B446C"/>
    <w:rsid w:val="008B5AF7"/>
    <w:rsid w:val="008C1A0F"/>
    <w:rsid w:val="008C4EC0"/>
    <w:rsid w:val="008C5A9B"/>
    <w:rsid w:val="008C6B12"/>
    <w:rsid w:val="008D4F2C"/>
    <w:rsid w:val="008D4FB8"/>
    <w:rsid w:val="008D678C"/>
    <w:rsid w:val="008D6D36"/>
    <w:rsid w:val="008E0B42"/>
    <w:rsid w:val="008E0DE9"/>
    <w:rsid w:val="008E1E56"/>
    <w:rsid w:val="008E21DE"/>
    <w:rsid w:val="008F248A"/>
    <w:rsid w:val="008F45E2"/>
    <w:rsid w:val="00903504"/>
    <w:rsid w:val="0090749F"/>
    <w:rsid w:val="00914EC0"/>
    <w:rsid w:val="00920720"/>
    <w:rsid w:val="00921237"/>
    <w:rsid w:val="009219BF"/>
    <w:rsid w:val="00923FEB"/>
    <w:rsid w:val="0092620B"/>
    <w:rsid w:val="009311E9"/>
    <w:rsid w:val="00935CC0"/>
    <w:rsid w:val="0095190A"/>
    <w:rsid w:val="00972ED1"/>
    <w:rsid w:val="00977E86"/>
    <w:rsid w:val="009803D3"/>
    <w:rsid w:val="0098282A"/>
    <w:rsid w:val="00984ADB"/>
    <w:rsid w:val="009903A9"/>
    <w:rsid w:val="009914CB"/>
    <w:rsid w:val="00993408"/>
    <w:rsid w:val="009A0C3A"/>
    <w:rsid w:val="009A21B5"/>
    <w:rsid w:val="009A22E6"/>
    <w:rsid w:val="009A411A"/>
    <w:rsid w:val="009A452F"/>
    <w:rsid w:val="009A5DFB"/>
    <w:rsid w:val="009A680A"/>
    <w:rsid w:val="009B02ED"/>
    <w:rsid w:val="009B09C5"/>
    <w:rsid w:val="009B312F"/>
    <w:rsid w:val="009C1B67"/>
    <w:rsid w:val="009C6D71"/>
    <w:rsid w:val="009D2D13"/>
    <w:rsid w:val="009D4B55"/>
    <w:rsid w:val="009D7D29"/>
    <w:rsid w:val="009E416E"/>
    <w:rsid w:val="009E550F"/>
    <w:rsid w:val="009E6E9B"/>
    <w:rsid w:val="009E7A90"/>
    <w:rsid w:val="009F4537"/>
    <w:rsid w:val="009F683C"/>
    <w:rsid w:val="009F6BAF"/>
    <w:rsid w:val="009F6C69"/>
    <w:rsid w:val="00A0168A"/>
    <w:rsid w:val="00A04CAE"/>
    <w:rsid w:val="00A121E0"/>
    <w:rsid w:val="00A12E26"/>
    <w:rsid w:val="00A178AD"/>
    <w:rsid w:val="00A20F59"/>
    <w:rsid w:val="00A3512A"/>
    <w:rsid w:val="00A36572"/>
    <w:rsid w:val="00A37F24"/>
    <w:rsid w:val="00A404BF"/>
    <w:rsid w:val="00A40F27"/>
    <w:rsid w:val="00A425A9"/>
    <w:rsid w:val="00A439E4"/>
    <w:rsid w:val="00A500BF"/>
    <w:rsid w:val="00A50578"/>
    <w:rsid w:val="00A52D4C"/>
    <w:rsid w:val="00A54D83"/>
    <w:rsid w:val="00A55CD0"/>
    <w:rsid w:val="00A62819"/>
    <w:rsid w:val="00A84059"/>
    <w:rsid w:val="00A86EB7"/>
    <w:rsid w:val="00A931AE"/>
    <w:rsid w:val="00A97BE5"/>
    <w:rsid w:val="00AA27C9"/>
    <w:rsid w:val="00AA291F"/>
    <w:rsid w:val="00AA5FB0"/>
    <w:rsid w:val="00AB638C"/>
    <w:rsid w:val="00AC40BA"/>
    <w:rsid w:val="00AD19C5"/>
    <w:rsid w:val="00AE0446"/>
    <w:rsid w:val="00AE12CC"/>
    <w:rsid w:val="00AE1754"/>
    <w:rsid w:val="00AE1772"/>
    <w:rsid w:val="00AE1BE1"/>
    <w:rsid w:val="00AF0EB9"/>
    <w:rsid w:val="00AF10ED"/>
    <w:rsid w:val="00B06358"/>
    <w:rsid w:val="00B12EC8"/>
    <w:rsid w:val="00B15612"/>
    <w:rsid w:val="00B16607"/>
    <w:rsid w:val="00B16FAC"/>
    <w:rsid w:val="00B17974"/>
    <w:rsid w:val="00B2583C"/>
    <w:rsid w:val="00B26C59"/>
    <w:rsid w:val="00B26CFA"/>
    <w:rsid w:val="00B30317"/>
    <w:rsid w:val="00B322FD"/>
    <w:rsid w:val="00B35860"/>
    <w:rsid w:val="00B42E1C"/>
    <w:rsid w:val="00B463E2"/>
    <w:rsid w:val="00B60755"/>
    <w:rsid w:val="00B613B2"/>
    <w:rsid w:val="00B62393"/>
    <w:rsid w:val="00B62C14"/>
    <w:rsid w:val="00B637F5"/>
    <w:rsid w:val="00B63E1A"/>
    <w:rsid w:val="00B64C19"/>
    <w:rsid w:val="00B66146"/>
    <w:rsid w:val="00B70108"/>
    <w:rsid w:val="00B7165F"/>
    <w:rsid w:val="00B733F4"/>
    <w:rsid w:val="00B77FD9"/>
    <w:rsid w:val="00B81559"/>
    <w:rsid w:val="00B81C6B"/>
    <w:rsid w:val="00B900EA"/>
    <w:rsid w:val="00B90CB7"/>
    <w:rsid w:val="00B93863"/>
    <w:rsid w:val="00B968DB"/>
    <w:rsid w:val="00B9736D"/>
    <w:rsid w:val="00BA00E4"/>
    <w:rsid w:val="00BA1734"/>
    <w:rsid w:val="00BA6FAC"/>
    <w:rsid w:val="00BB54C7"/>
    <w:rsid w:val="00BB575C"/>
    <w:rsid w:val="00BB7120"/>
    <w:rsid w:val="00BC1D3D"/>
    <w:rsid w:val="00BD37F7"/>
    <w:rsid w:val="00BD3E45"/>
    <w:rsid w:val="00BD5D22"/>
    <w:rsid w:val="00BD6B93"/>
    <w:rsid w:val="00BD6C26"/>
    <w:rsid w:val="00BE17D4"/>
    <w:rsid w:val="00BE20C7"/>
    <w:rsid w:val="00BE24C2"/>
    <w:rsid w:val="00BE717B"/>
    <w:rsid w:val="00BF2CF1"/>
    <w:rsid w:val="00BF3E8A"/>
    <w:rsid w:val="00BF68A2"/>
    <w:rsid w:val="00BF690E"/>
    <w:rsid w:val="00C00BF9"/>
    <w:rsid w:val="00C01DB7"/>
    <w:rsid w:val="00C028C1"/>
    <w:rsid w:val="00C03AF2"/>
    <w:rsid w:val="00C069DF"/>
    <w:rsid w:val="00C12084"/>
    <w:rsid w:val="00C135EC"/>
    <w:rsid w:val="00C1506B"/>
    <w:rsid w:val="00C16A6D"/>
    <w:rsid w:val="00C17D63"/>
    <w:rsid w:val="00C2190C"/>
    <w:rsid w:val="00C30521"/>
    <w:rsid w:val="00C338C0"/>
    <w:rsid w:val="00C3399E"/>
    <w:rsid w:val="00C41796"/>
    <w:rsid w:val="00C44781"/>
    <w:rsid w:val="00C45BBD"/>
    <w:rsid w:val="00C50301"/>
    <w:rsid w:val="00C53166"/>
    <w:rsid w:val="00C5477B"/>
    <w:rsid w:val="00C56056"/>
    <w:rsid w:val="00C57320"/>
    <w:rsid w:val="00C60241"/>
    <w:rsid w:val="00C629AE"/>
    <w:rsid w:val="00C63329"/>
    <w:rsid w:val="00C638B7"/>
    <w:rsid w:val="00C6601F"/>
    <w:rsid w:val="00C66BE6"/>
    <w:rsid w:val="00C670D6"/>
    <w:rsid w:val="00C70E4D"/>
    <w:rsid w:val="00C7291B"/>
    <w:rsid w:val="00C77624"/>
    <w:rsid w:val="00C7766A"/>
    <w:rsid w:val="00C77E66"/>
    <w:rsid w:val="00C81DD6"/>
    <w:rsid w:val="00C82E84"/>
    <w:rsid w:val="00C8353B"/>
    <w:rsid w:val="00C91523"/>
    <w:rsid w:val="00C9221E"/>
    <w:rsid w:val="00CB486F"/>
    <w:rsid w:val="00CB4F96"/>
    <w:rsid w:val="00CB662B"/>
    <w:rsid w:val="00CB765D"/>
    <w:rsid w:val="00CC0C22"/>
    <w:rsid w:val="00CC0F51"/>
    <w:rsid w:val="00CC297B"/>
    <w:rsid w:val="00CC3522"/>
    <w:rsid w:val="00CC4B07"/>
    <w:rsid w:val="00CC542D"/>
    <w:rsid w:val="00CD11BD"/>
    <w:rsid w:val="00CD149B"/>
    <w:rsid w:val="00CD6383"/>
    <w:rsid w:val="00CD6A25"/>
    <w:rsid w:val="00CD7A18"/>
    <w:rsid w:val="00CE4861"/>
    <w:rsid w:val="00CE6ABD"/>
    <w:rsid w:val="00CE7C9C"/>
    <w:rsid w:val="00CF082D"/>
    <w:rsid w:val="00CF132D"/>
    <w:rsid w:val="00CF64DF"/>
    <w:rsid w:val="00CF76D9"/>
    <w:rsid w:val="00D077B7"/>
    <w:rsid w:val="00D122ED"/>
    <w:rsid w:val="00D128CC"/>
    <w:rsid w:val="00D12C2E"/>
    <w:rsid w:val="00D14BCE"/>
    <w:rsid w:val="00D20DB5"/>
    <w:rsid w:val="00D31C94"/>
    <w:rsid w:val="00D344E9"/>
    <w:rsid w:val="00D348E9"/>
    <w:rsid w:val="00D350F3"/>
    <w:rsid w:val="00D36BD1"/>
    <w:rsid w:val="00D36D01"/>
    <w:rsid w:val="00D42133"/>
    <w:rsid w:val="00D431AF"/>
    <w:rsid w:val="00D46834"/>
    <w:rsid w:val="00D5386F"/>
    <w:rsid w:val="00D54CBF"/>
    <w:rsid w:val="00D55505"/>
    <w:rsid w:val="00D5599E"/>
    <w:rsid w:val="00D563E1"/>
    <w:rsid w:val="00D5798A"/>
    <w:rsid w:val="00D6002C"/>
    <w:rsid w:val="00D6010D"/>
    <w:rsid w:val="00D6105A"/>
    <w:rsid w:val="00D662A1"/>
    <w:rsid w:val="00D73E44"/>
    <w:rsid w:val="00D748D4"/>
    <w:rsid w:val="00D74920"/>
    <w:rsid w:val="00D76177"/>
    <w:rsid w:val="00D80698"/>
    <w:rsid w:val="00D851CD"/>
    <w:rsid w:val="00D8543D"/>
    <w:rsid w:val="00D858D6"/>
    <w:rsid w:val="00D8599F"/>
    <w:rsid w:val="00D86111"/>
    <w:rsid w:val="00D8664C"/>
    <w:rsid w:val="00D86B70"/>
    <w:rsid w:val="00D90773"/>
    <w:rsid w:val="00D9766B"/>
    <w:rsid w:val="00DA73D3"/>
    <w:rsid w:val="00DB25FB"/>
    <w:rsid w:val="00DB3190"/>
    <w:rsid w:val="00DB7841"/>
    <w:rsid w:val="00DB7DAA"/>
    <w:rsid w:val="00DC3A8D"/>
    <w:rsid w:val="00DC46E8"/>
    <w:rsid w:val="00DC76F2"/>
    <w:rsid w:val="00DD2467"/>
    <w:rsid w:val="00DD5A3D"/>
    <w:rsid w:val="00DD5AD4"/>
    <w:rsid w:val="00DE0BCC"/>
    <w:rsid w:val="00DE17C2"/>
    <w:rsid w:val="00DE4075"/>
    <w:rsid w:val="00DE7B07"/>
    <w:rsid w:val="00DF1390"/>
    <w:rsid w:val="00DF6769"/>
    <w:rsid w:val="00DF6FC7"/>
    <w:rsid w:val="00E00B5D"/>
    <w:rsid w:val="00E063DB"/>
    <w:rsid w:val="00E17676"/>
    <w:rsid w:val="00E17804"/>
    <w:rsid w:val="00E202C5"/>
    <w:rsid w:val="00E21DC5"/>
    <w:rsid w:val="00E24E09"/>
    <w:rsid w:val="00E255F8"/>
    <w:rsid w:val="00E30AF1"/>
    <w:rsid w:val="00E364B5"/>
    <w:rsid w:val="00E4117D"/>
    <w:rsid w:val="00E42005"/>
    <w:rsid w:val="00E47355"/>
    <w:rsid w:val="00E56E11"/>
    <w:rsid w:val="00E61498"/>
    <w:rsid w:val="00E714AE"/>
    <w:rsid w:val="00E83775"/>
    <w:rsid w:val="00E87F95"/>
    <w:rsid w:val="00E90A47"/>
    <w:rsid w:val="00E914D2"/>
    <w:rsid w:val="00E94125"/>
    <w:rsid w:val="00E95EFF"/>
    <w:rsid w:val="00EA647A"/>
    <w:rsid w:val="00EA680A"/>
    <w:rsid w:val="00EB0410"/>
    <w:rsid w:val="00EB0F03"/>
    <w:rsid w:val="00EB34DD"/>
    <w:rsid w:val="00EB3A7D"/>
    <w:rsid w:val="00EB4284"/>
    <w:rsid w:val="00EC1EB9"/>
    <w:rsid w:val="00EC3130"/>
    <w:rsid w:val="00EC320C"/>
    <w:rsid w:val="00EC590D"/>
    <w:rsid w:val="00EC6802"/>
    <w:rsid w:val="00ED33F0"/>
    <w:rsid w:val="00ED3F9A"/>
    <w:rsid w:val="00ED54A8"/>
    <w:rsid w:val="00EE114F"/>
    <w:rsid w:val="00EE2107"/>
    <w:rsid w:val="00EE6085"/>
    <w:rsid w:val="00EF00BD"/>
    <w:rsid w:val="00EF659C"/>
    <w:rsid w:val="00F033FC"/>
    <w:rsid w:val="00F03AA7"/>
    <w:rsid w:val="00F03B2F"/>
    <w:rsid w:val="00F05755"/>
    <w:rsid w:val="00F07449"/>
    <w:rsid w:val="00F07D71"/>
    <w:rsid w:val="00F114A1"/>
    <w:rsid w:val="00F122DF"/>
    <w:rsid w:val="00F14322"/>
    <w:rsid w:val="00F21D78"/>
    <w:rsid w:val="00F27D87"/>
    <w:rsid w:val="00F348A0"/>
    <w:rsid w:val="00F3609C"/>
    <w:rsid w:val="00F400AD"/>
    <w:rsid w:val="00F41569"/>
    <w:rsid w:val="00F4548B"/>
    <w:rsid w:val="00F532BC"/>
    <w:rsid w:val="00F55AC0"/>
    <w:rsid w:val="00F63BF2"/>
    <w:rsid w:val="00F63D3E"/>
    <w:rsid w:val="00F63FC3"/>
    <w:rsid w:val="00F6430A"/>
    <w:rsid w:val="00F72FD5"/>
    <w:rsid w:val="00F7493D"/>
    <w:rsid w:val="00F760F1"/>
    <w:rsid w:val="00F80BCE"/>
    <w:rsid w:val="00F830DD"/>
    <w:rsid w:val="00F84404"/>
    <w:rsid w:val="00F86938"/>
    <w:rsid w:val="00F9229A"/>
    <w:rsid w:val="00F96724"/>
    <w:rsid w:val="00FA067E"/>
    <w:rsid w:val="00FA1233"/>
    <w:rsid w:val="00FB0A6B"/>
    <w:rsid w:val="00FB5BE4"/>
    <w:rsid w:val="00FB7C41"/>
    <w:rsid w:val="00FC280B"/>
    <w:rsid w:val="00FC413C"/>
    <w:rsid w:val="00FC41FA"/>
    <w:rsid w:val="00FC505A"/>
    <w:rsid w:val="00FD500C"/>
    <w:rsid w:val="00FD5D3F"/>
    <w:rsid w:val="00FD65A0"/>
    <w:rsid w:val="00FE3D8A"/>
    <w:rsid w:val="00FE7D18"/>
    <w:rsid w:val="00FF00E5"/>
    <w:rsid w:val="00FF0B87"/>
    <w:rsid w:val="00FF1162"/>
    <w:rsid w:val="00FF4087"/>
    <w:rsid w:val="00FF51E9"/>
    <w:rsid w:val="00FF6D03"/>
    <w:rsid w:val="24F34513"/>
    <w:rsid w:val="3257F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345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Table Grid 3" w:uiPriority="0"/>
    <w:lsdException w:name="Balloon Text" w:uiPriority="0"/>
    <w:lsdException w:name="Table Grid" w:semiHidden="0" w:uiPriority="0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5190A"/>
    <w:rPr>
      <w:sz w:val="22"/>
      <w:szCs w:val="22"/>
      <w:lang w:eastAsia="en-US" w:bidi="en-US"/>
    </w:rPr>
  </w:style>
  <w:style w:type="paragraph" w:styleId="1">
    <w:name w:val="heading 1"/>
    <w:basedOn w:val="a0"/>
    <w:next w:val="a0"/>
    <w:link w:val="10"/>
    <w:uiPriority w:val="9"/>
    <w:qFormat/>
    <w:rsid w:val="002A5102"/>
    <w:pPr>
      <w:numPr>
        <w:numId w:val="1"/>
      </w:numPr>
      <w:pBdr>
        <w:bottom w:val="single" w:sz="12" w:space="1" w:color="365F91"/>
      </w:pBdr>
      <w:spacing w:before="600" w:after="80"/>
      <w:outlineLvl w:val="0"/>
    </w:pPr>
    <w:rPr>
      <w:rFonts w:ascii="Cambria" w:hAnsi="Cambria"/>
      <w:b/>
      <w:bCs/>
      <w:color w:val="365F91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0F7DCF"/>
    <w:pPr>
      <w:numPr>
        <w:ilvl w:val="1"/>
        <w:numId w:val="1"/>
      </w:numPr>
      <w:pBdr>
        <w:bottom w:val="single" w:sz="8" w:space="1" w:color="4F81BD"/>
      </w:pBdr>
      <w:spacing w:before="200" w:after="80"/>
      <w:outlineLvl w:val="1"/>
    </w:pPr>
    <w:rPr>
      <w:rFonts w:ascii="Cambria" w:hAnsi="Cambria"/>
      <w:color w:val="365F91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0F7DCF"/>
    <w:pPr>
      <w:numPr>
        <w:ilvl w:val="2"/>
        <w:numId w:val="1"/>
      </w:num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F7DCF"/>
    <w:pPr>
      <w:numPr>
        <w:ilvl w:val="3"/>
        <w:numId w:val="1"/>
      </w:num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5">
    <w:name w:val="heading 5"/>
    <w:basedOn w:val="a0"/>
    <w:next w:val="a0"/>
    <w:link w:val="50"/>
    <w:uiPriority w:val="9"/>
    <w:unhideWhenUsed/>
    <w:qFormat/>
    <w:rsid w:val="000F7DCF"/>
    <w:pPr>
      <w:numPr>
        <w:ilvl w:val="4"/>
        <w:numId w:val="1"/>
      </w:numPr>
      <w:spacing w:before="200" w:after="80"/>
      <w:outlineLvl w:val="4"/>
    </w:pPr>
    <w:rPr>
      <w:rFonts w:ascii="Cambria" w:hAnsi="Cambria"/>
      <w:color w:val="4F81BD"/>
    </w:rPr>
  </w:style>
  <w:style w:type="paragraph" w:styleId="6">
    <w:name w:val="heading 6"/>
    <w:basedOn w:val="a0"/>
    <w:next w:val="a0"/>
    <w:link w:val="60"/>
    <w:uiPriority w:val="9"/>
    <w:unhideWhenUsed/>
    <w:qFormat/>
    <w:rsid w:val="000F7DCF"/>
    <w:pPr>
      <w:numPr>
        <w:ilvl w:val="5"/>
        <w:numId w:val="1"/>
      </w:numPr>
      <w:spacing w:before="280" w:after="100"/>
      <w:outlineLvl w:val="5"/>
    </w:pPr>
    <w:rPr>
      <w:rFonts w:ascii="Cambria" w:hAnsi="Cambria"/>
      <w:i/>
      <w:iCs/>
      <w:color w:val="4F81BD"/>
    </w:rPr>
  </w:style>
  <w:style w:type="paragraph" w:styleId="7">
    <w:name w:val="heading 7"/>
    <w:basedOn w:val="a0"/>
    <w:next w:val="a0"/>
    <w:link w:val="70"/>
    <w:uiPriority w:val="9"/>
    <w:unhideWhenUsed/>
    <w:qFormat/>
    <w:rsid w:val="000F7DCF"/>
    <w:pPr>
      <w:numPr>
        <w:ilvl w:val="6"/>
        <w:numId w:val="1"/>
      </w:num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8">
    <w:name w:val="heading 8"/>
    <w:basedOn w:val="a0"/>
    <w:next w:val="a0"/>
    <w:link w:val="80"/>
    <w:uiPriority w:val="9"/>
    <w:unhideWhenUsed/>
    <w:qFormat/>
    <w:rsid w:val="000F7DCF"/>
    <w:pPr>
      <w:numPr>
        <w:ilvl w:val="7"/>
        <w:numId w:val="1"/>
      </w:num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0F7DCF"/>
    <w:pPr>
      <w:numPr>
        <w:ilvl w:val="8"/>
        <w:numId w:val="1"/>
      </w:num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A5102"/>
    <w:rPr>
      <w:rFonts w:ascii="Cambria" w:hAnsi="Cambria"/>
      <w:b/>
      <w:bCs/>
      <w:color w:val="365F91"/>
      <w:sz w:val="28"/>
      <w:szCs w:val="24"/>
      <w:lang w:eastAsia="en-US" w:bidi="en-US"/>
    </w:rPr>
  </w:style>
  <w:style w:type="character" w:customStyle="1" w:styleId="20">
    <w:name w:val="Заголовок 2 Знак"/>
    <w:basedOn w:val="a1"/>
    <w:link w:val="2"/>
    <w:rsid w:val="000F7DCF"/>
    <w:rPr>
      <w:rFonts w:ascii="Cambria" w:hAnsi="Cambria"/>
      <w:color w:val="365F91"/>
      <w:sz w:val="24"/>
      <w:szCs w:val="24"/>
      <w:lang w:eastAsia="en-US" w:bidi="en-US"/>
    </w:rPr>
  </w:style>
  <w:style w:type="character" w:customStyle="1" w:styleId="30">
    <w:name w:val="Заголовок 3 Знак"/>
    <w:basedOn w:val="a1"/>
    <w:link w:val="3"/>
    <w:rsid w:val="000F7DCF"/>
    <w:rPr>
      <w:rFonts w:ascii="Cambria" w:hAnsi="Cambria"/>
      <w:color w:val="4F81BD"/>
      <w:sz w:val="24"/>
      <w:szCs w:val="24"/>
      <w:lang w:eastAsia="en-US" w:bidi="en-US"/>
    </w:rPr>
  </w:style>
  <w:style w:type="character" w:customStyle="1" w:styleId="40">
    <w:name w:val="Заголовок 4 Знак"/>
    <w:basedOn w:val="a1"/>
    <w:link w:val="4"/>
    <w:rsid w:val="000F7DCF"/>
    <w:rPr>
      <w:rFonts w:ascii="Cambria" w:hAnsi="Cambria"/>
      <w:i/>
      <w:iCs/>
      <w:color w:val="4F81BD"/>
      <w:sz w:val="24"/>
      <w:szCs w:val="24"/>
      <w:lang w:eastAsia="en-US" w:bidi="en-US"/>
    </w:rPr>
  </w:style>
  <w:style w:type="character" w:customStyle="1" w:styleId="50">
    <w:name w:val="Заголовок 5 Знак"/>
    <w:basedOn w:val="a1"/>
    <w:link w:val="5"/>
    <w:rsid w:val="000F7DCF"/>
    <w:rPr>
      <w:rFonts w:ascii="Cambria" w:hAnsi="Cambria"/>
      <w:color w:val="4F81BD"/>
      <w:sz w:val="22"/>
      <w:szCs w:val="22"/>
      <w:lang w:eastAsia="en-US" w:bidi="en-US"/>
    </w:rPr>
  </w:style>
  <w:style w:type="character" w:customStyle="1" w:styleId="60">
    <w:name w:val="Заголовок 6 Знак"/>
    <w:basedOn w:val="a1"/>
    <w:link w:val="6"/>
    <w:rsid w:val="000F7DCF"/>
    <w:rPr>
      <w:rFonts w:ascii="Cambria" w:hAnsi="Cambria"/>
      <w:i/>
      <w:iCs/>
      <w:color w:val="4F81BD"/>
      <w:sz w:val="22"/>
      <w:szCs w:val="22"/>
      <w:lang w:eastAsia="en-US" w:bidi="en-US"/>
    </w:rPr>
  </w:style>
  <w:style w:type="character" w:customStyle="1" w:styleId="70">
    <w:name w:val="Заголовок 7 Знак"/>
    <w:basedOn w:val="a1"/>
    <w:link w:val="7"/>
    <w:rsid w:val="000F7DCF"/>
    <w:rPr>
      <w:rFonts w:ascii="Cambria" w:hAnsi="Cambria"/>
      <w:b/>
      <w:bCs/>
      <w:color w:val="9BBB59"/>
      <w:lang w:eastAsia="en-US" w:bidi="en-US"/>
    </w:rPr>
  </w:style>
  <w:style w:type="character" w:customStyle="1" w:styleId="80">
    <w:name w:val="Заголовок 8 Знак"/>
    <w:basedOn w:val="a1"/>
    <w:link w:val="8"/>
    <w:rsid w:val="000F7DCF"/>
    <w:rPr>
      <w:rFonts w:ascii="Cambria" w:hAnsi="Cambria"/>
      <w:b/>
      <w:bCs/>
      <w:i/>
      <w:iCs/>
      <w:color w:val="9BBB59"/>
      <w:lang w:eastAsia="en-US" w:bidi="en-US"/>
    </w:rPr>
  </w:style>
  <w:style w:type="character" w:customStyle="1" w:styleId="90">
    <w:name w:val="Заголовок 9 Знак"/>
    <w:basedOn w:val="a1"/>
    <w:link w:val="9"/>
    <w:rsid w:val="000F7DCF"/>
    <w:rPr>
      <w:rFonts w:ascii="Cambria" w:hAnsi="Cambria"/>
      <w:i/>
      <w:iCs/>
      <w:color w:val="9BBB59"/>
      <w:lang w:eastAsia="en-US" w:bidi="en-US"/>
    </w:rPr>
  </w:style>
  <w:style w:type="paragraph" w:styleId="a4">
    <w:name w:val="caption"/>
    <w:basedOn w:val="a0"/>
    <w:next w:val="a0"/>
    <w:unhideWhenUsed/>
    <w:qFormat/>
    <w:rsid w:val="000F7DCF"/>
    <w:rPr>
      <w:b/>
      <w:bCs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CD149B"/>
    <w:pPr>
      <w:pBdr>
        <w:top w:val="single" w:sz="4" w:space="10" w:color="95B3D7"/>
        <w:left w:val="single" w:sz="4" w:space="4" w:color="95B3D7"/>
        <w:bottom w:val="single" w:sz="4" w:space="15" w:color="95B3D7"/>
        <w:right w:val="single" w:sz="4" w:space="4" w:color="95B3D7"/>
      </w:pBdr>
      <w:shd w:val="clear" w:color="auto" w:fill="DBE5F1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a6">
    <w:name w:val="Название Знак"/>
    <w:basedOn w:val="a1"/>
    <w:link w:val="a5"/>
    <w:uiPriority w:val="10"/>
    <w:rsid w:val="00CD149B"/>
    <w:rPr>
      <w:rFonts w:ascii="Cambria" w:hAnsi="Cambria"/>
      <w:i/>
      <w:iCs/>
      <w:color w:val="243F60"/>
      <w:sz w:val="60"/>
      <w:szCs w:val="60"/>
      <w:shd w:val="clear" w:color="auto" w:fill="DBE5F1"/>
      <w:lang w:val="en-US" w:eastAsia="en-US" w:bidi="en-US"/>
    </w:rPr>
  </w:style>
  <w:style w:type="paragraph" w:styleId="a7">
    <w:name w:val="Subtitle"/>
    <w:basedOn w:val="a0"/>
    <w:next w:val="a0"/>
    <w:link w:val="a8"/>
    <w:uiPriority w:val="11"/>
    <w:qFormat/>
    <w:rsid w:val="002972C8"/>
    <w:pPr>
      <w:pBdr>
        <w:bottom w:val="single" w:sz="4" w:space="7" w:color="8DB3E2"/>
      </w:pBdr>
      <w:spacing w:before="240"/>
      <w:jc w:val="center"/>
    </w:pPr>
    <w:rPr>
      <w:rFonts w:ascii="Cambria" w:hAnsi="Cambria"/>
      <w:i/>
      <w:iCs/>
      <w:color w:val="243F60"/>
      <w:sz w:val="48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2972C8"/>
    <w:rPr>
      <w:rFonts w:ascii="Cambria" w:hAnsi="Cambria"/>
      <w:i/>
      <w:iCs/>
      <w:color w:val="243F60"/>
      <w:sz w:val="48"/>
      <w:szCs w:val="24"/>
      <w:lang w:val="en-US" w:eastAsia="en-US" w:bidi="en-US"/>
    </w:rPr>
  </w:style>
  <w:style w:type="character" w:styleId="a9">
    <w:name w:val="Strong"/>
    <w:basedOn w:val="a1"/>
    <w:qFormat/>
    <w:rsid w:val="000F7DCF"/>
    <w:rPr>
      <w:b/>
      <w:bCs/>
      <w:spacing w:val="0"/>
    </w:rPr>
  </w:style>
  <w:style w:type="character" w:styleId="aa">
    <w:name w:val="Emphasis"/>
    <w:uiPriority w:val="20"/>
    <w:qFormat/>
    <w:rsid w:val="000F7DCF"/>
    <w:rPr>
      <w:b/>
      <w:bCs/>
      <w:i/>
      <w:iCs/>
      <w:color w:val="5A5A5A"/>
    </w:rPr>
  </w:style>
  <w:style w:type="paragraph" w:styleId="ab">
    <w:name w:val="No Spacing"/>
    <w:basedOn w:val="a0"/>
    <w:link w:val="ac"/>
    <w:uiPriority w:val="1"/>
    <w:qFormat/>
    <w:rsid w:val="000F7DCF"/>
  </w:style>
  <w:style w:type="character" w:customStyle="1" w:styleId="ac">
    <w:name w:val="Без интервала Знак"/>
    <w:basedOn w:val="a1"/>
    <w:link w:val="ab"/>
    <w:uiPriority w:val="1"/>
    <w:rsid w:val="000F7DCF"/>
  </w:style>
  <w:style w:type="paragraph" w:styleId="ad">
    <w:name w:val="List Paragraph"/>
    <w:basedOn w:val="a0"/>
    <w:link w:val="ae"/>
    <w:uiPriority w:val="34"/>
    <w:qFormat/>
    <w:rsid w:val="000F7DCF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EC680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ind w:left="708"/>
    </w:pPr>
    <w:rPr>
      <w:rFonts w:ascii="Cambria" w:hAnsi="Cambria"/>
      <w:i/>
      <w:iCs/>
      <w:color w:val="262626" w:themeColor="text1" w:themeTint="D9"/>
      <w:lang w:val="en-US"/>
    </w:rPr>
  </w:style>
  <w:style w:type="character" w:customStyle="1" w:styleId="22">
    <w:name w:val="Цитата 2 Знак"/>
    <w:basedOn w:val="a1"/>
    <w:link w:val="21"/>
    <w:uiPriority w:val="29"/>
    <w:rsid w:val="00EC6802"/>
    <w:rPr>
      <w:rFonts w:ascii="Cambria" w:hAnsi="Cambria"/>
      <w:i/>
      <w:iCs/>
      <w:color w:val="262626" w:themeColor="text1" w:themeTint="D9"/>
      <w:sz w:val="22"/>
      <w:szCs w:val="22"/>
      <w:shd w:val="clear" w:color="auto" w:fill="F2F2F2" w:themeFill="background1" w:themeFillShade="F2"/>
      <w:lang w:val="en-US" w:eastAsia="en-US" w:bidi="en-US"/>
    </w:rPr>
  </w:style>
  <w:style w:type="paragraph" w:styleId="af">
    <w:name w:val="Intense Quote"/>
    <w:basedOn w:val="a0"/>
    <w:next w:val="a0"/>
    <w:link w:val="af0"/>
    <w:uiPriority w:val="30"/>
    <w:qFormat/>
    <w:rsid w:val="000F7DCF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af0">
    <w:name w:val="Выделенная цитата Знак"/>
    <w:basedOn w:val="a1"/>
    <w:link w:val="af"/>
    <w:uiPriority w:val="30"/>
    <w:rsid w:val="000F7DCF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f1">
    <w:name w:val="Subtle Emphasis"/>
    <w:uiPriority w:val="19"/>
    <w:qFormat/>
    <w:rsid w:val="000F7DCF"/>
    <w:rPr>
      <w:i/>
      <w:iCs/>
      <w:color w:val="5A5A5A"/>
    </w:rPr>
  </w:style>
  <w:style w:type="character" w:styleId="af2">
    <w:name w:val="Intense Emphasis"/>
    <w:uiPriority w:val="21"/>
    <w:qFormat/>
    <w:rsid w:val="000F7DCF"/>
    <w:rPr>
      <w:b/>
      <w:bCs/>
      <w:i/>
      <w:iCs/>
      <w:color w:val="4F81BD"/>
      <w:sz w:val="22"/>
      <w:szCs w:val="22"/>
    </w:rPr>
  </w:style>
  <w:style w:type="character" w:styleId="af3">
    <w:name w:val="Subtle Reference"/>
    <w:uiPriority w:val="31"/>
    <w:qFormat/>
    <w:rsid w:val="000F7DCF"/>
    <w:rPr>
      <w:color w:val="auto"/>
      <w:u w:val="single" w:color="9BBB59"/>
    </w:rPr>
  </w:style>
  <w:style w:type="character" w:styleId="af4">
    <w:name w:val="Intense Reference"/>
    <w:basedOn w:val="a1"/>
    <w:uiPriority w:val="32"/>
    <w:qFormat/>
    <w:rsid w:val="000F7DCF"/>
    <w:rPr>
      <w:b/>
      <w:bCs/>
      <w:color w:val="76923C"/>
      <w:u w:val="single" w:color="9BBB59"/>
    </w:rPr>
  </w:style>
  <w:style w:type="character" w:styleId="af5">
    <w:name w:val="Book Title"/>
    <w:basedOn w:val="a1"/>
    <w:uiPriority w:val="33"/>
    <w:qFormat/>
    <w:rsid w:val="000F7DCF"/>
    <w:rPr>
      <w:rFonts w:ascii="Cambria" w:eastAsia="Times New Roman" w:hAnsi="Cambria" w:cs="Times New Roman"/>
      <w:b/>
      <w:bCs/>
      <w:i/>
      <w:iCs/>
      <w:color w:val="auto"/>
    </w:rPr>
  </w:style>
  <w:style w:type="paragraph" w:styleId="af6">
    <w:name w:val="TOC Heading"/>
    <w:basedOn w:val="1"/>
    <w:next w:val="a0"/>
    <w:uiPriority w:val="39"/>
    <w:unhideWhenUsed/>
    <w:qFormat/>
    <w:rsid w:val="000F7DCF"/>
    <w:pPr>
      <w:outlineLvl w:val="9"/>
    </w:pPr>
  </w:style>
  <w:style w:type="paragraph" w:styleId="af7">
    <w:name w:val="header"/>
    <w:basedOn w:val="a0"/>
    <w:link w:val="af8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customStyle="1" w:styleId="af8">
    <w:name w:val="Верхний колонтитул Знак"/>
    <w:basedOn w:val="a1"/>
    <w:link w:val="af7"/>
    <w:uiPriority w:val="99"/>
    <w:rsid w:val="006F6717"/>
    <w:rPr>
      <w:sz w:val="22"/>
      <w:szCs w:val="22"/>
      <w:lang w:val="en-US" w:eastAsia="en-US" w:bidi="en-US"/>
    </w:rPr>
  </w:style>
  <w:style w:type="paragraph" w:styleId="af9">
    <w:name w:val="footer"/>
    <w:basedOn w:val="a0"/>
    <w:link w:val="afa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customStyle="1" w:styleId="afa">
    <w:name w:val="Нижний колонтитул Знак"/>
    <w:basedOn w:val="a1"/>
    <w:link w:val="af9"/>
    <w:uiPriority w:val="99"/>
    <w:rsid w:val="006F6717"/>
    <w:rPr>
      <w:sz w:val="22"/>
      <w:szCs w:val="22"/>
      <w:lang w:val="en-US" w:eastAsia="en-US" w:bidi="en-US"/>
    </w:rPr>
  </w:style>
  <w:style w:type="table" w:styleId="afb">
    <w:name w:val="Table Grid"/>
    <w:basedOn w:val="a2"/>
    <w:rsid w:val="008E21D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1">
    <w:name w:val="toc 1"/>
    <w:basedOn w:val="a0"/>
    <w:next w:val="a0"/>
    <w:autoRedefine/>
    <w:uiPriority w:val="39"/>
    <w:unhideWhenUsed/>
    <w:rsid w:val="00224DC1"/>
  </w:style>
  <w:style w:type="character" w:styleId="afc">
    <w:name w:val="Hyperlink"/>
    <w:basedOn w:val="a1"/>
    <w:uiPriority w:val="99"/>
    <w:unhideWhenUsed/>
    <w:rsid w:val="00224DC1"/>
    <w:rPr>
      <w:color w:val="0000FF"/>
      <w:u w:val="single"/>
    </w:rPr>
  </w:style>
  <w:style w:type="paragraph" w:styleId="23">
    <w:name w:val="toc 2"/>
    <w:basedOn w:val="a0"/>
    <w:next w:val="a0"/>
    <w:autoRedefine/>
    <w:uiPriority w:val="39"/>
    <w:unhideWhenUsed/>
    <w:rsid w:val="00561763"/>
    <w:pPr>
      <w:ind w:left="220"/>
    </w:pPr>
  </w:style>
  <w:style w:type="paragraph" w:styleId="afd">
    <w:name w:val="Balloon Text"/>
    <w:basedOn w:val="a0"/>
    <w:link w:val="afe"/>
    <w:unhideWhenUsed/>
    <w:rsid w:val="00C44781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rsid w:val="00C44781"/>
    <w:rPr>
      <w:rFonts w:ascii="Tahoma" w:hAnsi="Tahoma" w:cs="Tahoma"/>
      <w:sz w:val="16"/>
      <w:szCs w:val="16"/>
      <w:lang w:val="en-US" w:eastAsia="en-US" w:bidi="en-US"/>
    </w:rPr>
  </w:style>
  <w:style w:type="paragraph" w:styleId="a">
    <w:name w:val="List Bullet"/>
    <w:basedOn w:val="a0"/>
    <w:uiPriority w:val="99"/>
    <w:unhideWhenUsed/>
    <w:rsid w:val="008C4EC0"/>
    <w:pPr>
      <w:numPr>
        <w:numId w:val="2"/>
      </w:numPr>
      <w:contextualSpacing/>
    </w:pPr>
  </w:style>
  <w:style w:type="character" w:styleId="aff">
    <w:name w:val="annotation reference"/>
    <w:basedOn w:val="a1"/>
    <w:unhideWhenUsed/>
    <w:rsid w:val="00A52D4C"/>
    <w:rPr>
      <w:sz w:val="16"/>
      <w:szCs w:val="16"/>
    </w:rPr>
  </w:style>
  <w:style w:type="paragraph" w:styleId="aff0">
    <w:name w:val="annotation text"/>
    <w:basedOn w:val="a0"/>
    <w:link w:val="aff1"/>
    <w:unhideWhenUsed/>
    <w:rsid w:val="00A52D4C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rsid w:val="00A52D4C"/>
    <w:rPr>
      <w:lang w:eastAsia="en-US" w:bidi="en-US"/>
    </w:rPr>
  </w:style>
  <w:style w:type="paragraph" w:styleId="aff2">
    <w:name w:val="annotation subject"/>
    <w:basedOn w:val="aff0"/>
    <w:next w:val="aff0"/>
    <w:link w:val="aff3"/>
    <w:unhideWhenUsed/>
    <w:rsid w:val="00A52D4C"/>
    <w:rPr>
      <w:b/>
      <w:bCs/>
    </w:rPr>
  </w:style>
  <w:style w:type="character" w:customStyle="1" w:styleId="aff3">
    <w:name w:val="Тема примечания Знак"/>
    <w:basedOn w:val="aff1"/>
    <w:link w:val="aff2"/>
    <w:rsid w:val="00A52D4C"/>
    <w:rPr>
      <w:b/>
      <w:bCs/>
      <w:lang w:eastAsia="en-US" w:bidi="en-US"/>
    </w:rPr>
  </w:style>
  <w:style w:type="paragraph" w:customStyle="1" w:styleId="REQU">
    <w:name w:val="REQU"/>
    <w:basedOn w:val="a0"/>
    <w:link w:val="REQUCar"/>
    <w:rsid w:val="00664DFC"/>
    <w:pPr>
      <w:numPr>
        <w:numId w:val="3"/>
      </w:numPr>
      <w:pBdr>
        <w:top w:val="dotted" w:sz="4" w:space="1" w:color="auto"/>
        <w:bottom w:val="dotted" w:sz="4" w:space="1" w:color="auto"/>
      </w:pBdr>
      <w:spacing w:after="200" w:line="276" w:lineRule="auto"/>
      <w:ind w:left="360"/>
    </w:pPr>
    <w:rPr>
      <w:rFonts w:eastAsia="Calibri"/>
      <w:lang w:bidi="ar-SA"/>
    </w:rPr>
  </w:style>
  <w:style w:type="paragraph" w:customStyle="1" w:styleId="RECO">
    <w:name w:val="RECO"/>
    <w:basedOn w:val="a0"/>
    <w:autoRedefine/>
    <w:rsid w:val="00664DFC"/>
    <w:pPr>
      <w:numPr>
        <w:numId w:val="4"/>
      </w:numPr>
      <w:spacing w:after="200"/>
    </w:pPr>
    <w:rPr>
      <w:rFonts w:eastAsia="Calibri"/>
      <w:i/>
      <w:color w:val="404040"/>
      <w:lang w:bidi="ar-SA"/>
    </w:rPr>
  </w:style>
  <w:style w:type="character" w:customStyle="1" w:styleId="REQUCar">
    <w:name w:val="REQU Car"/>
    <w:link w:val="REQU"/>
    <w:rsid w:val="00664DFC"/>
    <w:rPr>
      <w:rFonts w:eastAsia="Calibri"/>
      <w:sz w:val="22"/>
      <w:szCs w:val="22"/>
      <w:lang w:eastAsia="en-US"/>
    </w:rPr>
  </w:style>
  <w:style w:type="table" w:styleId="aff4">
    <w:name w:val="Table Theme"/>
    <w:basedOn w:val="a2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Table Grid 3"/>
    <w:basedOn w:val="a2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32">
    <w:name w:val="toc 3"/>
    <w:basedOn w:val="a0"/>
    <w:next w:val="a0"/>
    <w:autoRedefine/>
    <w:uiPriority w:val="39"/>
    <w:unhideWhenUsed/>
    <w:rsid w:val="00A931AE"/>
    <w:pPr>
      <w:spacing w:after="100"/>
      <w:ind w:left="440"/>
    </w:pPr>
  </w:style>
  <w:style w:type="paragraph" w:styleId="aff5">
    <w:name w:val="Normal Indent"/>
    <w:basedOn w:val="a0"/>
    <w:next w:val="a0"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41">
    <w:name w:val="toc 4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71">
    <w:name w:val="index 7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61">
    <w:name w:val="index 6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51">
    <w:name w:val="index 5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42">
    <w:name w:val="index 4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33">
    <w:name w:val="index 3"/>
    <w:basedOn w:val="a0"/>
    <w:next w:val="a0"/>
    <w:semiHidden/>
    <w:rsid w:val="0021037E"/>
    <w:pPr>
      <w:overflowPunct w:val="0"/>
      <w:autoSpaceDE w:val="0"/>
      <w:autoSpaceDN w:val="0"/>
      <w:adjustRightInd w:val="0"/>
      <w:ind w:left="851"/>
      <w:textAlignment w:val="baseline"/>
    </w:pPr>
    <w:rPr>
      <w:rFonts w:ascii="Arial" w:hAnsi="Arial"/>
      <w:szCs w:val="20"/>
      <w:lang w:eastAsia="fr-FR" w:bidi="ar-SA"/>
    </w:rPr>
  </w:style>
  <w:style w:type="paragraph" w:styleId="24">
    <w:name w:val="index 2"/>
    <w:basedOn w:val="a0"/>
    <w:next w:val="a0"/>
    <w:semiHidden/>
    <w:rsid w:val="0021037E"/>
    <w:pPr>
      <w:overflowPunct w:val="0"/>
      <w:autoSpaceDE w:val="0"/>
      <w:autoSpaceDN w:val="0"/>
      <w:adjustRightInd w:val="0"/>
      <w:ind w:left="567"/>
      <w:textAlignment w:val="baseline"/>
    </w:pPr>
    <w:rPr>
      <w:rFonts w:ascii="Arial" w:hAnsi="Arial"/>
      <w:szCs w:val="20"/>
      <w:lang w:eastAsia="fr-FR" w:bidi="ar-SA"/>
    </w:rPr>
  </w:style>
  <w:style w:type="paragraph" w:styleId="12">
    <w:name w:val="index 1"/>
    <w:basedOn w:val="a0"/>
    <w:next w:val="a0"/>
    <w:semiHidden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aff6">
    <w:name w:val="index heading"/>
    <w:basedOn w:val="a0"/>
    <w:next w:val="12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caps/>
      <w:sz w:val="28"/>
      <w:szCs w:val="20"/>
      <w:lang w:eastAsia="fr-FR" w:bidi="ar-SA"/>
    </w:rPr>
  </w:style>
  <w:style w:type="paragraph" w:styleId="52">
    <w:name w:val="toc 5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aff7">
    <w:name w:val="footnote text"/>
    <w:basedOn w:val="a0"/>
    <w:link w:val="aff8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customStyle="1" w:styleId="aff8">
    <w:name w:val="Текст сноски Знак"/>
    <w:basedOn w:val="a1"/>
    <w:link w:val="aff7"/>
    <w:semiHidden/>
    <w:rsid w:val="0021037E"/>
    <w:rPr>
      <w:rFonts w:ascii="Arial" w:hAnsi="Arial"/>
      <w:sz w:val="22"/>
    </w:rPr>
  </w:style>
  <w:style w:type="paragraph" w:customStyle="1" w:styleId="Informatique">
    <w:name w:val="Informatique"/>
    <w:basedOn w:val="a0"/>
    <w:next w:val="a0"/>
    <w:rsid w:val="0021037E"/>
    <w:pPr>
      <w:tabs>
        <w:tab w:val="left" w:pos="1701"/>
        <w:tab w:val="left" w:pos="3402"/>
        <w:tab w:val="left" w:pos="5103"/>
        <w:tab w:val="left" w:pos="6804"/>
        <w:tab w:val="left" w:pos="8505"/>
        <w:tab w:val="left" w:pos="10206"/>
        <w:tab w:val="left" w:pos="11907"/>
        <w:tab w:val="left" w:pos="13608"/>
        <w:tab w:val="left" w:pos="15309"/>
        <w:tab w:val="left" w:pos="17010"/>
      </w:tabs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0"/>
      <w:szCs w:val="20"/>
      <w:lang w:eastAsia="fr-FR" w:bidi="ar-SA"/>
    </w:rPr>
  </w:style>
  <w:style w:type="paragraph" w:styleId="62">
    <w:name w:val="toc 6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72">
    <w:name w:val="toc 7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81">
    <w:name w:val="toc 8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91">
    <w:name w:val="toc 9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customStyle="1" w:styleId="Requierement">
    <w:name w:val="Requierement"/>
    <w:basedOn w:val="ad"/>
    <w:link w:val="RequierementCar"/>
    <w:rsid w:val="0021037E"/>
    <w:pPr>
      <w:numPr>
        <w:numId w:val="5"/>
      </w:numPr>
      <w:overflowPunct w:val="0"/>
      <w:autoSpaceDE w:val="0"/>
      <w:autoSpaceDN w:val="0"/>
      <w:adjustRightInd w:val="0"/>
      <w:spacing w:before="240" w:after="240"/>
      <w:contextualSpacing w:val="0"/>
      <w:textAlignment w:val="baseline"/>
    </w:pPr>
    <w:rPr>
      <w:rFonts w:cs="Arial"/>
    </w:rPr>
  </w:style>
  <w:style w:type="character" w:customStyle="1" w:styleId="ae">
    <w:name w:val="Абзац списка Знак"/>
    <w:basedOn w:val="a1"/>
    <w:link w:val="ad"/>
    <w:uiPriority w:val="34"/>
    <w:rsid w:val="0021037E"/>
    <w:rPr>
      <w:sz w:val="22"/>
      <w:szCs w:val="22"/>
      <w:lang w:eastAsia="en-US" w:bidi="en-US"/>
    </w:rPr>
  </w:style>
  <w:style w:type="character" w:customStyle="1" w:styleId="RequierementCar">
    <w:name w:val="Requierement Car"/>
    <w:basedOn w:val="ae"/>
    <w:link w:val="Requierement"/>
    <w:rsid w:val="0021037E"/>
    <w:rPr>
      <w:rFonts w:cs="Arial"/>
      <w:sz w:val="22"/>
      <w:szCs w:val="22"/>
      <w:lang w:eastAsia="en-US" w:bidi="en-US"/>
    </w:rPr>
  </w:style>
  <w:style w:type="paragraph" w:styleId="aff9">
    <w:name w:val="Bibliography"/>
    <w:basedOn w:val="a0"/>
    <w:next w:val="a0"/>
    <w:uiPriority w:val="37"/>
    <w:unhideWhenUsed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styleId="affa">
    <w:name w:val="footnote reference"/>
    <w:basedOn w:val="a1"/>
    <w:rsid w:val="0021037E"/>
    <w:rPr>
      <w:vertAlign w:val="superscript"/>
    </w:rPr>
  </w:style>
  <w:style w:type="paragraph" w:styleId="affb">
    <w:name w:val="Normal (Web)"/>
    <w:basedOn w:val="a0"/>
    <w:uiPriority w:val="99"/>
    <w:unhideWhenUsed/>
    <w:rsid w:val="0021037E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fr-FR" w:bidi="ar-SA"/>
    </w:rPr>
  </w:style>
  <w:style w:type="paragraph" w:styleId="affc">
    <w:name w:val="Revision"/>
    <w:hidden/>
    <w:uiPriority w:val="99"/>
    <w:semiHidden/>
    <w:rsid w:val="00B70108"/>
    <w:rPr>
      <w:sz w:val="22"/>
      <w:szCs w:val="22"/>
      <w:lang w:eastAsia="en-US" w:bidi="en-US"/>
    </w:rPr>
  </w:style>
  <w:style w:type="table" w:customStyle="1" w:styleId="BasicUserTable">
    <w:name w:val="BasicUserTable"/>
    <w:basedOn w:val="a2"/>
    <w:uiPriority w:val="99"/>
    <w:rsid w:val="001C0C32"/>
    <w:pPr>
      <w:jc w:val="center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FFFF" w:themeFill="background1"/>
      </w:tcPr>
    </w:tblStylePr>
    <w:tblStylePr w:type="firstCol">
      <w:tblPr/>
      <w:tcPr>
        <w:shd w:val="clear" w:color="auto" w:fill="FFFFFF" w:themeFill="background1"/>
      </w:tcPr>
    </w:tblStylePr>
  </w:style>
  <w:style w:type="paragraph" w:customStyle="1" w:styleId="BasicUserList">
    <w:name w:val="BasicUserList"/>
    <w:basedOn w:val="ad"/>
    <w:link w:val="BasicUserListCar"/>
    <w:qFormat/>
    <w:rsid w:val="00336646"/>
    <w:pPr>
      <w:numPr>
        <w:numId w:val="27"/>
      </w:numPr>
    </w:pPr>
  </w:style>
  <w:style w:type="character" w:customStyle="1" w:styleId="BasicUserListCar">
    <w:name w:val="BasicUserList Car"/>
    <w:basedOn w:val="ae"/>
    <w:link w:val="BasicUserList"/>
    <w:rsid w:val="00336646"/>
    <w:rPr>
      <w:sz w:val="22"/>
      <w:szCs w:val="22"/>
      <w:lang w:eastAsia="en-US" w:bidi="en-US"/>
    </w:rPr>
  </w:style>
  <w:style w:type="paragraph" w:customStyle="1" w:styleId="BasicUserQuote">
    <w:name w:val="BasicUserQuote"/>
    <w:basedOn w:val="a0"/>
    <w:link w:val="BasicUserQuote0"/>
    <w:qFormat/>
    <w:rsid w:val="00862FE6"/>
    <w:pPr>
      <w:shd w:val="clear" w:color="auto" w:fill="FFFFFF" w:themeFill="background1"/>
      <w:ind w:left="708"/>
    </w:pPr>
    <w:rPr>
      <w:rFonts w:ascii="Consolas" w:hAnsi="Consolas"/>
      <w:i/>
      <w:sz w:val="24"/>
      <w:lang w:val="en-US"/>
    </w:rPr>
  </w:style>
  <w:style w:type="character" w:customStyle="1" w:styleId="BasicUserQuote0">
    <w:name w:val="BasicUserQuote Знак"/>
    <w:basedOn w:val="a1"/>
    <w:link w:val="BasicUserQuote"/>
    <w:rsid w:val="00862FE6"/>
    <w:rPr>
      <w:rFonts w:ascii="Consolas" w:hAnsi="Consolas"/>
      <w:i/>
      <w:sz w:val="24"/>
      <w:szCs w:val="22"/>
      <w:shd w:val="clear" w:color="auto" w:fill="FFFFFF" w:themeFill="background1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Table Grid 3" w:uiPriority="0"/>
    <w:lsdException w:name="Balloon Text" w:uiPriority="0"/>
    <w:lsdException w:name="Table Grid" w:semiHidden="0" w:uiPriority="0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5190A"/>
    <w:rPr>
      <w:sz w:val="22"/>
      <w:szCs w:val="22"/>
      <w:lang w:eastAsia="en-US" w:bidi="en-US"/>
    </w:rPr>
  </w:style>
  <w:style w:type="paragraph" w:styleId="1">
    <w:name w:val="heading 1"/>
    <w:basedOn w:val="a0"/>
    <w:next w:val="a0"/>
    <w:link w:val="10"/>
    <w:uiPriority w:val="9"/>
    <w:qFormat/>
    <w:rsid w:val="002A5102"/>
    <w:pPr>
      <w:numPr>
        <w:numId w:val="1"/>
      </w:numPr>
      <w:pBdr>
        <w:bottom w:val="single" w:sz="12" w:space="1" w:color="365F91"/>
      </w:pBdr>
      <w:spacing w:before="600" w:after="80"/>
      <w:outlineLvl w:val="0"/>
    </w:pPr>
    <w:rPr>
      <w:rFonts w:ascii="Cambria" w:hAnsi="Cambria"/>
      <w:b/>
      <w:bCs/>
      <w:color w:val="365F91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0F7DCF"/>
    <w:pPr>
      <w:numPr>
        <w:ilvl w:val="1"/>
        <w:numId w:val="1"/>
      </w:numPr>
      <w:pBdr>
        <w:bottom w:val="single" w:sz="8" w:space="1" w:color="4F81BD"/>
      </w:pBdr>
      <w:spacing w:before="200" w:after="80"/>
      <w:outlineLvl w:val="1"/>
    </w:pPr>
    <w:rPr>
      <w:rFonts w:ascii="Cambria" w:hAnsi="Cambria"/>
      <w:color w:val="365F91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0F7DCF"/>
    <w:pPr>
      <w:numPr>
        <w:ilvl w:val="2"/>
        <w:numId w:val="1"/>
      </w:num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F7DCF"/>
    <w:pPr>
      <w:numPr>
        <w:ilvl w:val="3"/>
        <w:numId w:val="1"/>
      </w:num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5">
    <w:name w:val="heading 5"/>
    <w:basedOn w:val="a0"/>
    <w:next w:val="a0"/>
    <w:link w:val="50"/>
    <w:uiPriority w:val="9"/>
    <w:unhideWhenUsed/>
    <w:qFormat/>
    <w:rsid w:val="000F7DCF"/>
    <w:pPr>
      <w:numPr>
        <w:ilvl w:val="4"/>
        <w:numId w:val="1"/>
      </w:numPr>
      <w:spacing w:before="200" w:after="80"/>
      <w:outlineLvl w:val="4"/>
    </w:pPr>
    <w:rPr>
      <w:rFonts w:ascii="Cambria" w:hAnsi="Cambria"/>
      <w:color w:val="4F81BD"/>
    </w:rPr>
  </w:style>
  <w:style w:type="paragraph" w:styleId="6">
    <w:name w:val="heading 6"/>
    <w:basedOn w:val="a0"/>
    <w:next w:val="a0"/>
    <w:link w:val="60"/>
    <w:uiPriority w:val="9"/>
    <w:unhideWhenUsed/>
    <w:qFormat/>
    <w:rsid w:val="000F7DCF"/>
    <w:pPr>
      <w:numPr>
        <w:ilvl w:val="5"/>
        <w:numId w:val="1"/>
      </w:numPr>
      <w:spacing w:before="280" w:after="100"/>
      <w:outlineLvl w:val="5"/>
    </w:pPr>
    <w:rPr>
      <w:rFonts w:ascii="Cambria" w:hAnsi="Cambria"/>
      <w:i/>
      <w:iCs/>
      <w:color w:val="4F81BD"/>
    </w:rPr>
  </w:style>
  <w:style w:type="paragraph" w:styleId="7">
    <w:name w:val="heading 7"/>
    <w:basedOn w:val="a0"/>
    <w:next w:val="a0"/>
    <w:link w:val="70"/>
    <w:uiPriority w:val="9"/>
    <w:unhideWhenUsed/>
    <w:qFormat/>
    <w:rsid w:val="000F7DCF"/>
    <w:pPr>
      <w:numPr>
        <w:ilvl w:val="6"/>
        <w:numId w:val="1"/>
      </w:num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8">
    <w:name w:val="heading 8"/>
    <w:basedOn w:val="a0"/>
    <w:next w:val="a0"/>
    <w:link w:val="80"/>
    <w:uiPriority w:val="9"/>
    <w:unhideWhenUsed/>
    <w:qFormat/>
    <w:rsid w:val="000F7DCF"/>
    <w:pPr>
      <w:numPr>
        <w:ilvl w:val="7"/>
        <w:numId w:val="1"/>
      </w:num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0F7DCF"/>
    <w:pPr>
      <w:numPr>
        <w:ilvl w:val="8"/>
        <w:numId w:val="1"/>
      </w:num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A5102"/>
    <w:rPr>
      <w:rFonts w:ascii="Cambria" w:hAnsi="Cambria"/>
      <w:b/>
      <w:bCs/>
      <w:color w:val="365F91"/>
      <w:sz w:val="28"/>
      <w:szCs w:val="24"/>
      <w:lang w:eastAsia="en-US" w:bidi="en-US"/>
    </w:rPr>
  </w:style>
  <w:style w:type="character" w:customStyle="1" w:styleId="20">
    <w:name w:val="Заголовок 2 Знак"/>
    <w:basedOn w:val="a1"/>
    <w:link w:val="2"/>
    <w:rsid w:val="000F7DCF"/>
    <w:rPr>
      <w:rFonts w:ascii="Cambria" w:hAnsi="Cambria"/>
      <w:color w:val="365F91"/>
      <w:sz w:val="24"/>
      <w:szCs w:val="24"/>
      <w:lang w:eastAsia="en-US" w:bidi="en-US"/>
    </w:rPr>
  </w:style>
  <w:style w:type="character" w:customStyle="1" w:styleId="30">
    <w:name w:val="Заголовок 3 Знак"/>
    <w:basedOn w:val="a1"/>
    <w:link w:val="3"/>
    <w:rsid w:val="000F7DCF"/>
    <w:rPr>
      <w:rFonts w:ascii="Cambria" w:hAnsi="Cambria"/>
      <w:color w:val="4F81BD"/>
      <w:sz w:val="24"/>
      <w:szCs w:val="24"/>
      <w:lang w:eastAsia="en-US" w:bidi="en-US"/>
    </w:rPr>
  </w:style>
  <w:style w:type="character" w:customStyle="1" w:styleId="40">
    <w:name w:val="Заголовок 4 Знак"/>
    <w:basedOn w:val="a1"/>
    <w:link w:val="4"/>
    <w:rsid w:val="000F7DCF"/>
    <w:rPr>
      <w:rFonts w:ascii="Cambria" w:hAnsi="Cambria"/>
      <w:i/>
      <w:iCs/>
      <w:color w:val="4F81BD"/>
      <w:sz w:val="24"/>
      <w:szCs w:val="24"/>
      <w:lang w:eastAsia="en-US" w:bidi="en-US"/>
    </w:rPr>
  </w:style>
  <w:style w:type="character" w:customStyle="1" w:styleId="50">
    <w:name w:val="Заголовок 5 Знак"/>
    <w:basedOn w:val="a1"/>
    <w:link w:val="5"/>
    <w:rsid w:val="000F7DCF"/>
    <w:rPr>
      <w:rFonts w:ascii="Cambria" w:hAnsi="Cambria"/>
      <w:color w:val="4F81BD"/>
      <w:sz w:val="22"/>
      <w:szCs w:val="22"/>
      <w:lang w:eastAsia="en-US" w:bidi="en-US"/>
    </w:rPr>
  </w:style>
  <w:style w:type="character" w:customStyle="1" w:styleId="60">
    <w:name w:val="Заголовок 6 Знак"/>
    <w:basedOn w:val="a1"/>
    <w:link w:val="6"/>
    <w:rsid w:val="000F7DCF"/>
    <w:rPr>
      <w:rFonts w:ascii="Cambria" w:hAnsi="Cambria"/>
      <w:i/>
      <w:iCs/>
      <w:color w:val="4F81BD"/>
      <w:sz w:val="22"/>
      <w:szCs w:val="22"/>
      <w:lang w:eastAsia="en-US" w:bidi="en-US"/>
    </w:rPr>
  </w:style>
  <w:style w:type="character" w:customStyle="1" w:styleId="70">
    <w:name w:val="Заголовок 7 Знак"/>
    <w:basedOn w:val="a1"/>
    <w:link w:val="7"/>
    <w:rsid w:val="000F7DCF"/>
    <w:rPr>
      <w:rFonts w:ascii="Cambria" w:hAnsi="Cambria"/>
      <w:b/>
      <w:bCs/>
      <w:color w:val="9BBB59"/>
      <w:lang w:eastAsia="en-US" w:bidi="en-US"/>
    </w:rPr>
  </w:style>
  <w:style w:type="character" w:customStyle="1" w:styleId="80">
    <w:name w:val="Заголовок 8 Знак"/>
    <w:basedOn w:val="a1"/>
    <w:link w:val="8"/>
    <w:rsid w:val="000F7DCF"/>
    <w:rPr>
      <w:rFonts w:ascii="Cambria" w:hAnsi="Cambria"/>
      <w:b/>
      <w:bCs/>
      <w:i/>
      <w:iCs/>
      <w:color w:val="9BBB59"/>
      <w:lang w:eastAsia="en-US" w:bidi="en-US"/>
    </w:rPr>
  </w:style>
  <w:style w:type="character" w:customStyle="1" w:styleId="90">
    <w:name w:val="Заголовок 9 Знак"/>
    <w:basedOn w:val="a1"/>
    <w:link w:val="9"/>
    <w:rsid w:val="000F7DCF"/>
    <w:rPr>
      <w:rFonts w:ascii="Cambria" w:hAnsi="Cambria"/>
      <w:i/>
      <w:iCs/>
      <w:color w:val="9BBB59"/>
      <w:lang w:eastAsia="en-US" w:bidi="en-US"/>
    </w:rPr>
  </w:style>
  <w:style w:type="paragraph" w:styleId="a4">
    <w:name w:val="caption"/>
    <w:basedOn w:val="a0"/>
    <w:next w:val="a0"/>
    <w:unhideWhenUsed/>
    <w:qFormat/>
    <w:rsid w:val="000F7DCF"/>
    <w:rPr>
      <w:b/>
      <w:bCs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CD149B"/>
    <w:pPr>
      <w:pBdr>
        <w:top w:val="single" w:sz="4" w:space="10" w:color="95B3D7"/>
        <w:left w:val="single" w:sz="4" w:space="4" w:color="95B3D7"/>
        <w:bottom w:val="single" w:sz="4" w:space="15" w:color="95B3D7"/>
        <w:right w:val="single" w:sz="4" w:space="4" w:color="95B3D7"/>
      </w:pBdr>
      <w:shd w:val="clear" w:color="auto" w:fill="DBE5F1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a6">
    <w:name w:val="Название Знак"/>
    <w:basedOn w:val="a1"/>
    <w:link w:val="a5"/>
    <w:uiPriority w:val="10"/>
    <w:rsid w:val="00CD149B"/>
    <w:rPr>
      <w:rFonts w:ascii="Cambria" w:hAnsi="Cambria"/>
      <w:i/>
      <w:iCs/>
      <w:color w:val="243F60"/>
      <w:sz w:val="60"/>
      <w:szCs w:val="60"/>
      <w:shd w:val="clear" w:color="auto" w:fill="DBE5F1"/>
      <w:lang w:val="en-US" w:eastAsia="en-US" w:bidi="en-US"/>
    </w:rPr>
  </w:style>
  <w:style w:type="paragraph" w:styleId="a7">
    <w:name w:val="Subtitle"/>
    <w:basedOn w:val="a0"/>
    <w:next w:val="a0"/>
    <w:link w:val="a8"/>
    <w:uiPriority w:val="11"/>
    <w:qFormat/>
    <w:rsid w:val="002972C8"/>
    <w:pPr>
      <w:pBdr>
        <w:bottom w:val="single" w:sz="4" w:space="7" w:color="8DB3E2"/>
      </w:pBdr>
      <w:spacing w:before="240"/>
      <w:jc w:val="center"/>
    </w:pPr>
    <w:rPr>
      <w:rFonts w:ascii="Cambria" w:hAnsi="Cambria"/>
      <w:i/>
      <w:iCs/>
      <w:color w:val="243F60"/>
      <w:sz w:val="48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2972C8"/>
    <w:rPr>
      <w:rFonts w:ascii="Cambria" w:hAnsi="Cambria"/>
      <w:i/>
      <w:iCs/>
      <w:color w:val="243F60"/>
      <w:sz w:val="48"/>
      <w:szCs w:val="24"/>
      <w:lang w:val="en-US" w:eastAsia="en-US" w:bidi="en-US"/>
    </w:rPr>
  </w:style>
  <w:style w:type="character" w:styleId="a9">
    <w:name w:val="Strong"/>
    <w:basedOn w:val="a1"/>
    <w:qFormat/>
    <w:rsid w:val="000F7DCF"/>
    <w:rPr>
      <w:b/>
      <w:bCs/>
      <w:spacing w:val="0"/>
    </w:rPr>
  </w:style>
  <w:style w:type="character" w:styleId="aa">
    <w:name w:val="Emphasis"/>
    <w:uiPriority w:val="20"/>
    <w:qFormat/>
    <w:rsid w:val="000F7DCF"/>
    <w:rPr>
      <w:b/>
      <w:bCs/>
      <w:i/>
      <w:iCs/>
      <w:color w:val="5A5A5A"/>
    </w:rPr>
  </w:style>
  <w:style w:type="paragraph" w:styleId="ab">
    <w:name w:val="No Spacing"/>
    <w:basedOn w:val="a0"/>
    <w:link w:val="ac"/>
    <w:uiPriority w:val="1"/>
    <w:qFormat/>
    <w:rsid w:val="000F7DCF"/>
  </w:style>
  <w:style w:type="character" w:customStyle="1" w:styleId="ac">
    <w:name w:val="Без интервала Знак"/>
    <w:basedOn w:val="a1"/>
    <w:link w:val="ab"/>
    <w:uiPriority w:val="1"/>
    <w:rsid w:val="000F7DCF"/>
  </w:style>
  <w:style w:type="paragraph" w:styleId="ad">
    <w:name w:val="List Paragraph"/>
    <w:basedOn w:val="a0"/>
    <w:link w:val="ae"/>
    <w:uiPriority w:val="34"/>
    <w:qFormat/>
    <w:rsid w:val="000F7DCF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EC680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ind w:left="708"/>
    </w:pPr>
    <w:rPr>
      <w:rFonts w:ascii="Cambria" w:hAnsi="Cambria"/>
      <w:i/>
      <w:iCs/>
      <w:color w:val="262626" w:themeColor="text1" w:themeTint="D9"/>
      <w:lang w:val="en-US"/>
    </w:rPr>
  </w:style>
  <w:style w:type="character" w:customStyle="1" w:styleId="22">
    <w:name w:val="Цитата 2 Знак"/>
    <w:basedOn w:val="a1"/>
    <w:link w:val="21"/>
    <w:uiPriority w:val="29"/>
    <w:rsid w:val="00EC6802"/>
    <w:rPr>
      <w:rFonts w:ascii="Cambria" w:hAnsi="Cambria"/>
      <w:i/>
      <w:iCs/>
      <w:color w:val="262626" w:themeColor="text1" w:themeTint="D9"/>
      <w:sz w:val="22"/>
      <w:szCs w:val="22"/>
      <w:shd w:val="clear" w:color="auto" w:fill="F2F2F2" w:themeFill="background1" w:themeFillShade="F2"/>
      <w:lang w:val="en-US" w:eastAsia="en-US" w:bidi="en-US"/>
    </w:rPr>
  </w:style>
  <w:style w:type="paragraph" w:styleId="af">
    <w:name w:val="Intense Quote"/>
    <w:basedOn w:val="a0"/>
    <w:next w:val="a0"/>
    <w:link w:val="af0"/>
    <w:uiPriority w:val="30"/>
    <w:qFormat/>
    <w:rsid w:val="000F7DCF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af0">
    <w:name w:val="Выделенная цитата Знак"/>
    <w:basedOn w:val="a1"/>
    <w:link w:val="af"/>
    <w:uiPriority w:val="30"/>
    <w:rsid w:val="000F7DCF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f1">
    <w:name w:val="Subtle Emphasis"/>
    <w:uiPriority w:val="19"/>
    <w:qFormat/>
    <w:rsid w:val="000F7DCF"/>
    <w:rPr>
      <w:i/>
      <w:iCs/>
      <w:color w:val="5A5A5A"/>
    </w:rPr>
  </w:style>
  <w:style w:type="character" w:styleId="af2">
    <w:name w:val="Intense Emphasis"/>
    <w:uiPriority w:val="21"/>
    <w:qFormat/>
    <w:rsid w:val="000F7DCF"/>
    <w:rPr>
      <w:b/>
      <w:bCs/>
      <w:i/>
      <w:iCs/>
      <w:color w:val="4F81BD"/>
      <w:sz w:val="22"/>
      <w:szCs w:val="22"/>
    </w:rPr>
  </w:style>
  <w:style w:type="character" w:styleId="af3">
    <w:name w:val="Subtle Reference"/>
    <w:uiPriority w:val="31"/>
    <w:qFormat/>
    <w:rsid w:val="000F7DCF"/>
    <w:rPr>
      <w:color w:val="auto"/>
      <w:u w:val="single" w:color="9BBB59"/>
    </w:rPr>
  </w:style>
  <w:style w:type="character" w:styleId="af4">
    <w:name w:val="Intense Reference"/>
    <w:basedOn w:val="a1"/>
    <w:uiPriority w:val="32"/>
    <w:qFormat/>
    <w:rsid w:val="000F7DCF"/>
    <w:rPr>
      <w:b/>
      <w:bCs/>
      <w:color w:val="76923C"/>
      <w:u w:val="single" w:color="9BBB59"/>
    </w:rPr>
  </w:style>
  <w:style w:type="character" w:styleId="af5">
    <w:name w:val="Book Title"/>
    <w:basedOn w:val="a1"/>
    <w:uiPriority w:val="33"/>
    <w:qFormat/>
    <w:rsid w:val="000F7DCF"/>
    <w:rPr>
      <w:rFonts w:ascii="Cambria" w:eastAsia="Times New Roman" w:hAnsi="Cambria" w:cs="Times New Roman"/>
      <w:b/>
      <w:bCs/>
      <w:i/>
      <w:iCs/>
      <w:color w:val="auto"/>
    </w:rPr>
  </w:style>
  <w:style w:type="paragraph" w:styleId="af6">
    <w:name w:val="TOC Heading"/>
    <w:basedOn w:val="1"/>
    <w:next w:val="a0"/>
    <w:uiPriority w:val="39"/>
    <w:unhideWhenUsed/>
    <w:qFormat/>
    <w:rsid w:val="000F7DCF"/>
    <w:pPr>
      <w:outlineLvl w:val="9"/>
    </w:pPr>
  </w:style>
  <w:style w:type="paragraph" w:styleId="af7">
    <w:name w:val="header"/>
    <w:basedOn w:val="a0"/>
    <w:link w:val="af8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customStyle="1" w:styleId="af8">
    <w:name w:val="Верхний колонтитул Знак"/>
    <w:basedOn w:val="a1"/>
    <w:link w:val="af7"/>
    <w:uiPriority w:val="99"/>
    <w:rsid w:val="006F6717"/>
    <w:rPr>
      <w:sz w:val="22"/>
      <w:szCs w:val="22"/>
      <w:lang w:val="en-US" w:eastAsia="en-US" w:bidi="en-US"/>
    </w:rPr>
  </w:style>
  <w:style w:type="paragraph" w:styleId="af9">
    <w:name w:val="footer"/>
    <w:basedOn w:val="a0"/>
    <w:link w:val="afa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customStyle="1" w:styleId="afa">
    <w:name w:val="Нижний колонтитул Знак"/>
    <w:basedOn w:val="a1"/>
    <w:link w:val="af9"/>
    <w:uiPriority w:val="99"/>
    <w:rsid w:val="006F6717"/>
    <w:rPr>
      <w:sz w:val="22"/>
      <w:szCs w:val="22"/>
      <w:lang w:val="en-US" w:eastAsia="en-US" w:bidi="en-US"/>
    </w:rPr>
  </w:style>
  <w:style w:type="table" w:styleId="afb">
    <w:name w:val="Table Grid"/>
    <w:basedOn w:val="a2"/>
    <w:rsid w:val="008E21D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1">
    <w:name w:val="toc 1"/>
    <w:basedOn w:val="a0"/>
    <w:next w:val="a0"/>
    <w:autoRedefine/>
    <w:uiPriority w:val="39"/>
    <w:unhideWhenUsed/>
    <w:rsid w:val="00224DC1"/>
  </w:style>
  <w:style w:type="character" w:styleId="afc">
    <w:name w:val="Hyperlink"/>
    <w:basedOn w:val="a1"/>
    <w:uiPriority w:val="99"/>
    <w:unhideWhenUsed/>
    <w:rsid w:val="00224DC1"/>
    <w:rPr>
      <w:color w:val="0000FF"/>
      <w:u w:val="single"/>
    </w:rPr>
  </w:style>
  <w:style w:type="paragraph" w:styleId="23">
    <w:name w:val="toc 2"/>
    <w:basedOn w:val="a0"/>
    <w:next w:val="a0"/>
    <w:autoRedefine/>
    <w:uiPriority w:val="39"/>
    <w:unhideWhenUsed/>
    <w:rsid w:val="00561763"/>
    <w:pPr>
      <w:ind w:left="220"/>
    </w:pPr>
  </w:style>
  <w:style w:type="paragraph" w:styleId="afd">
    <w:name w:val="Balloon Text"/>
    <w:basedOn w:val="a0"/>
    <w:link w:val="afe"/>
    <w:unhideWhenUsed/>
    <w:rsid w:val="00C44781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rsid w:val="00C44781"/>
    <w:rPr>
      <w:rFonts w:ascii="Tahoma" w:hAnsi="Tahoma" w:cs="Tahoma"/>
      <w:sz w:val="16"/>
      <w:szCs w:val="16"/>
      <w:lang w:val="en-US" w:eastAsia="en-US" w:bidi="en-US"/>
    </w:rPr>
  </w:style>
  <w:style w:type="paragraph" w:styleId="a">
    <w:name w:val="List Bullet"/>
    <w:basedOn w:val="a0"/>
    <w:uiPriority w:val="99"/>
    <w:unhideWhenUsed/>
    <w:rsid w:val="008C4EC0"/>
    <w:pPr>
      <w:numPr>
        <w:numId w:val="2"/>
      </w:numPr>
      <w:contextualSpacing/>
    </w:pPr>
  </w:style>
  <w:style w:type="character" w:styleId="aff">
    <w:name w:val="annotation reference"/>
    <w:basedOn w:val="a1"/>
    <w:unhideWhenUsed/>
    <w:rsid w:val="00A52D4C"/>
    <w:rPr>
      <w:sz w:val="16"/>
      <w:szCs w:val="16"/>
    </w:rPr>
  </w:style>
  <w:style w:type="paragraph" w:styleId="aff0">
    <w:name w:val="annotation text"/>
    <w:basedOn w:val="a0"/>
    <w:link w:val="aff1"/>
    <w:unhideWhenUsed/>
    <w:rsid w:val="00A52D4C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rsid w:val="00A52D4C"/>
    <w:rPr>
      <w:lang w:eastAsia="en-US" w:bidi="en-US"/>
    </w:rPr>
  </w:style>
  <w:style w:type="paragraph" w:styleId="aff2">
    <w:name w:val="annotation subject"/>
    <w:basedOn w:val="aff0"/>
    <w:next w:val="aff0"/>
    <w:link w:val="aff3"/>
    <w:unhideWhenUsed/>
    <w:rsid w:val="00A52D4C"/>
    <w:rPr>
      <w:b/>
      <w:bCs/>
    </w:rPr>
  </w:style>
  <w:style w:type="character" w:customStyle="1" w:styleId="aff3">
    <w:name w:val="Тема примечания Знак"/>
    <w:basedOn w:val="aff1"/>
    <w:link w:val="aff2"/>
    <w:rsid w:val="00A52D4C"/>
    <w:rPr>
      <w:b/>
      <w:bCs/>
      <w:lang w:eastAsia="en-US" w:bidi="en-US"/>
    </w:rPr>
  </w:style>
  <w:style w:type="paragraph" w:customStyle="1" w:styleId="REQU">
    <w:name w:val="REQU"/>
    <w:basedOn w:val="a0"/>
    <w:link w:val="REQUCar"/>
    <w:rsid w:val="00664DFC"/>
    <w:pPr>
      <w:numPr>
        <w:numId w:val="3"/>
      </w:numPr>
      <w:pBdr>
        <w:top w:val="dotted" w:sz="4" w:space="1" w:color="auto"/>
        <w:bottom w:val="dotted" w:sz="4" w:space="1" w:color="auto"/>
      </w:pBdr>
      <w:spacing w:after="200" w:line="276" w:lineRule="auto"/>
      <w:ind w:left="360"/>
    </w:pPr>
    <w:rPr>
      <w:rFonts w:eastAsia="Calibri"/>
      <w:lang w:bidi="ar-SA"/>
    </w:rPr>
  </w:style>
  <w:style w:type="paragraph" w:customStyle="1" w:styleId="RECO">
    <w:name w:val="RECO"/>
    <w:basedOn w:val="a0"/>
    <w:autoRedefine/>
    <w:rsid w:val="00664DFC"/>
    <w:pPr>
      <w:numPr>
        <w:numId w:val="4"/>
      </w:numPr>
      <w:spacing w:after="200"/>
    </w:pPr>
    <w:rPr>
      <w:rFonts w:eastAsia="Calibri"/>
      <w:i/>
      <w:color w:val="404040"/>
      <w:lang w:bidi="ar-SA"/>
    </w:rPr>
  </w:style>
  <w:style w:type="character" w:customStyle="1" w:styleId="REQUCar">
    <w:name w:val="REQU Car"/>
    <w:link w:val="REQU"/>
    <w:rsid w:val="00664DFC"/>
    <w:rPr>
      <w:rFonts w:eastAsia="Calibri"/>
      <w:sz w:val="22"/>
      <w:szCs w:val="22"/>
      <w:lang w:eastAsia="en-US"/>
    </w:rPr>
  </w:style>
  <w:style w:type="table" w:styleId="aff4">
    <w:name w:val="Table Theme"/>
    <w:basedOn w:val="a2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Table Grid 3"/>
    <w:basedOn w:val="a2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32">
    <w:name w:val="toc 3"/>
    <w:basedOn w:val="a0"/>
    <w:next w:val="a0"/>
    <w:autoRedefine/>
    <w:uiPriority w:val="39"/>
    <w:unhideWhenUsed/>
    <w:rsid w:val="00A931AE"/>
    <w:pPr>
      <w:spacing w:after="100"/>
      <w:ind w:left="440"/>
    </w:pPr>
  </w:style>
  <w:style w:type="paragraph" w:styleId="aff5">
    <w:name w:val="Normal Indent"/>
    <w:basedOn w:val="a0"/>
    <w:next w:val="a0"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41">
    <w:name w:val="toc 4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71">
    <w:name w:val="index 7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61">
    <w:name w:val="index 6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51">
    <w:name w:val="index 5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42">
    <w:name w:val="index 4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33">
    <w:name w:val="index 3"/>
    <w:basedOn w:val="a0"/>
    <w:next w:val="a0"/>
    <w:semiHidden/>
    <w:rsid w:val="0021037E"/>
    <w:pPr>
      <w:overflowPunct w:val="0"/>
      <w:autoSpaceDE w:val="0"/>
      <w:autoSpaceDN w:val="0"/>
      <w:adjustRightInd w:val="0"/>
      <w:ind w:left="851"/>
      <w:textAlignment w:val="baseline"/>
    </w:pPr>
    <w:rPr>
      <w:rFonts w:ascii="Arial" w:hAnsi="Arial"/>
      <w:szCs w:val="20"/>
      <w:lang w:eastAsia="fr-FR" w:bidi="ar-SA"/>
    </w:rPr>
  </w:style>
  <w:style w:type="paragraph" w:styleId="24">
    <w:name w:val="index 2"/>
    <w:basedOn w:val="a0"/>
    <w:next w:val="a0"/>
    <w:semiHidden/>
    <w:rsid w:val="0021037E"/>
    <w:pPr>
      <w:overflowPunct w:val="0"/>
      <w:autoSpaceDE w:val="0"/>
      <w:autoSpaceDN w:val="0"/>
      <w:adjustRightInd w:val="0"/>
      <w:ind w:left="567"/>
      <w:textAlignment w:val="baseline"/>
    </w:pPr>
    <w:rPr>
      <w:rFonts w:ascii="Arial" w:hAnsi="Arial"/>
      <w:szCs w:val="20"/>
      <w:lang w:eastAsia="fr-FR" w:bidi="ar-SA"/>
    </w:rPr>
  </w:style>
  <w:style w:type="paragraph" w:styleId="12">
    <w:name w:val="index 1"/>
    <w:basedOn w:val="a0"/>
    <w:next w:val="a0"/>
    <w:semiHidden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aff6">
    <w:name w:val="index heading"/>
    <w:basedOn w:val="a0"/>
    <w:next w:val="12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caps/>
      <w:sz w:val="28"/>
      <w:szCs w:val="20"/>
      <w:lang w:eastAsia="fr-FR" w:bidi="ar-SA"/>
    </w:rPr>
  </w:style>
  <w:style w:type="paragraph" w:styleId="52">
    <w:name w:val="toc 5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aff7">
    <w:name w:val="footnote text"/>
    <w:basedOn w:val="a0"/>
    <w:link w:val="aff8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customStyle="1" w:styleId="aff8">
    <w:name w:val="Текст сноски Знак"/>
    <w:basedOn w:val="a1"/>
    <w:link w:val="aff7"/>
    <w:semiHidden/>
    <w:rsid w:val="0021037E"/>
    <w:rPr>
      <w:rFonts w:ascii="Arial" w:hAnsi="Arial"/>
      <w:sz w:val="22"/>
    </w:rPr>
  </w:style>
  <w:style w:type="paragraph" w:customStyle="1" w:styleId="Informatique">
    <w:name w:val="Informatique"/>
    <w:basedOn w:val="a0"/>
    <w:next w:val="a0"/>
    <w:rsid w:val="0021037E"/>
    <w:pPr>
      <w:tabs>
        <w:tab w:val="left" w:pos="1701"/>
        <w:tab w:val="left" w:pos="3402"/>
        <w:tab w:val="left" w:pos="5103"/>
        <w:tab w:val="left" w:pos="6804"/>
        <w:tab w:val="left" w:pos="8505"/>
        <w:tab w:val="left" w:pos="10206"/>
        <w:tab w:val="left" w:pos="11907"/>
        <w:tab w:val="left" w:pos="13608"/>
        <w:tab w:val="left" w:pos="15309"/>
        <w:tab w:val="left" w:pos="17010"/>
      </w:tabs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0"/>
      <w:szCs w:val="20"/>
      <w:lang w:eastAsia="fr-FR" w:bidi="ar-SA"/>
    </w:rPr>
  </w:style>
  <w:style w:type="paragraph" w:styleId="62">
    <w:name w:val="toc 6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72">
    <w:name w:val="toc 7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81">
    <w:name w:val="toc 8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91">
    <w:name w:val="toc 9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customStyle="1" w:styleId="Requierement">
    <w:name w:val="Requierement"/>
    <w:basedOn w:val="ad"/>
    <w:link w:val="RequierementCar"/>
    <w:rsid w:val="0021037E"/>
    <w:pPr>
      <w:numPr>
        <w:numId w:val="5"/>
      </w:numPr>
      <w:overflowPunct w:val="0"/>
      <w:autoSpaceDE w:val="0"/>
      <w:autoSpaceDN w:val="0"/>
      <w:adjustRightInd w:val="0"/>
      <w:spacing w:before="240" w:after="240"/>
      <w:contextualSpacing w:val="0"/>
      <w:textAlignment w:val="baseline"/>
    </w:pPr>
    <w:rPr>
      <w:rFonts w:cs="Arial"/>
    </w:rPr>
  </w:style>
  <w:style w:type="character" w:customStyle="1" w:styleId="ae">
    <w:name w:val="Абзац списка Знак"/>
    <w:basedOn w:val="a1"/>
    <w:link w:val="ad"/>
    <w:uiPriority w:val="34"/>
    <w:rsid w:val="0021037E"/>
    <w:rPr>
      <w:sz w:val="22"/>
      <w:szCs w:val="22"/>
      <w:lang w:eastAsia="en-US" w:bidi="en-US"/>
    </w:rPr>
  </w:style>
  <w:style w:type="character" w:customStyle="1" w:styleId="RequierementCar">
    <w:name w:val="Requierement Car"/>
    <w:basedOn w:val="ae"/>
    <w:link w:val="Requierement"/>
    <w:rsid w:val="0021037E"/>
    <w:rPr>
      <w:rFonts w:cs="Arial"/>
      <w:sz w:val="22"/>
      <w:szCs w:val="22"/>
      <w:lang w:eastAsia="en-US" w:bidi="en-US"/>
    </w:rPr>
  </w:style>
  <w:style w:type="paragraph" w:styleId="aff9">
    <w:name w:val="Bibliography"/>
    <w:basedOn w:val="a0"/>
    <w:next w:val="a0"/>
    <w:uiPriority w:val="37"/>
    <w:unhideWhenUsed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styleId="affa">
    <w:name w:val="footnote reference"/>
    <w:basedOn w:val="a1"/>
    <w:rsid w:val="0021037E"/>
    <w:rPr>
      <w:vertAlign w:val="superscript"/>
    </w:rPr>
  </w:style>
  <w:style w:type="paragraph" w:styleId="affb">
    <w:name w:val="Normal (Web)"/>
    <w:basedOn w:val="a0"/>
    <w:uiPriority w:val="99"/>
    <w:unhideWhenUsed/>
    <w:rsid w:val="0021037E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fr-FR" w:bidi="ar-SA"/>
    </w:rPr>
  </w:style>
  <w:style w:type="paragraph" w:styleId="affc">
    <w:name w:val="Revision"/>
    <w:hidden/>
    <w:uiPriority w:val="99"/>
    <w:semiHidden/>
    <w:rsid w:val="00B70108"/>
    <w:rPr>
      <w:sz w:val="22"/>
      <w:szCs w:val="22"/>
      <w:lang w:eastAsia="en-US" w:bidi="en-US"/>
    </w:rPr>
  </w:style>
  <w:style w:type="table" w:customStyle="1" w:styleId="BasicUserTable">
    <w:name w:val="BasicUserTable"/>
    <w:basedOn w:val="a2"/>
    <w:uiPriority w:val="99"/>
    <w:rsid w:val="001C0C32"/>
    <w:pPr>
      <w:jc w:val="center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FFFF" w:themeFill="background1"/>
      </w:tcPr>
    </w:tblStylePr>
    <w:tblStylePr w:type="firstCol">
      <w:tblPr/>
      <w:tcPr>
        <w:shd w:val="clear" w:color="auto" w:fill="FFFFFF" w:themeFill="background1"/>
      </w:tcPr>
    </w:tblStylePr>
  </w:style>
  <w:style w:type="paragraph" w:customStyle="1" w:styleId="BasicUserList">
    <w:name w:val="BasicUserList"/>
    <w:basedOn w:val="ad"/>
    <w:link w:val="BasicUserListCar"/>
    <w:qFormat/>
    <w:rsid w:val="00336646"/>
    <w:pPr>
      <w:numPr>
        <w:numId w:val="27"/>
      </w:numPr>
    </w:pPr>
  </w:style>
  <w:style w:type="character" w:customStyle="1" w:styleId="BasicUserListCar">
    <w:name w:val="BasicUserList Car"/>
    <w:basedOn w:val="ae"/>
    <w:link w:val="BasicUserList"/>
    <w:rsid w:val="00336646"/>
    <w:rPr>
      <w:sz w:val="22"/>
      <w:szCs w:val="22"/>
      <w:lang w:eastAsia="en-US" w:bidi="en-US"/>
    </w:rPr>
  </w:style>
  <w:style w:type="paragraph" w:customStyle="1" w:styleId="BasicUserQuote">
    <w:name w:val="BasicUserQuote"/>
    <w:basedOn w:val="a0"/>
    <w:link w:val="BasicUserQuote0"/>
    <w:qFormat/>
    <w:rsid w:val="00862FE6"/>
    <w:pPr>
      <w:shd w:val="clear" w:color="auto" w:fill="FFFFFF" w:themeFill="background1"/>
      <w:ind w:left="708"/>
    </w:pPr>
    <w:rPr>
      <w:rFonts w:ascii="Consolas" w:hAnsi="Consolas"/>
      <w:i/>
      <w:sz w:val="24"/>
      <w:lang w:val="en-US"/>
    </w:rPr>
  </w:style>
  <w:style w:type="character" w:customStyle="1" w:styleId="BasicUserQuote0">
    <w:name w:val="BasicUserQuote Знак"/>
    <w:basedOn w:val="a1"/>
    <w:link w:val="BasicUserQuote"/>
    <w:rsid w:val="00862FE6"/>
    <w:rPr>
      <w:rFonts w:ascii="Consolas" w:hAnsi="Consolas"/>
      <w:i/>
      <w:sz w:val="24"/>
      <w:szCs w:val="22"/>
      <w:shd w:val="clear" w:color="auto" w:fill="FFFFFF" w:themeFill="background1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Eli13</b:Tag>
    <b:SourceType>JournalArticle</b:SourceType>
    <b:Guid>{03EA6481-D1E5-487D-A05C-1CDE41AFB58D}</b:Guid>
    <b:Author>
      <b:Author>
        <b:NameList>
          <b:Person>
            <b:Last>Eliseyev</b:Last>
            <b:First>A</b:First>
          </b:Person>
          <b:Person>
            <b:Last>Aksenova</b:Last>
            <b:First>T</b:First>
          </b:Person>
        </b:NameList>
      </b:Author>
    </b:Author>
    <b:Title>Recursive N-way partial least squares for brain-computer interface</b:Title>
    <b:JournalName>PLoS One</b:JournalName>
    <b:Year>2013</b:Year>
    <b:Pages>e69962</b:Pages>
    <b:Volume>8</b:Volume>
    <b:Issue>7</b:Issue>
    <b:LCID>en-US</b:LCID>
    <b:RefOrder>1</b:RefOrder>
  </b:Source>
</b:Sources>
</file>

<file path=customXml/itemProps1.xml><?xml version="1.0" encoding="utf-8"?>
<ds:datastoreItem xmlns:ds="http://schemas.openxmlformats.org/officeDocument/2006/customXml" ds:itemID="{010D8177-1384-4764-8D27-EF269B4E5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0551 - EMM - Spécification des exigences logicielles</vt:lpstr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0551 - EMM - Spécification des exigences logicielles</dc:title>
  <dc:creator>сергей глазунов</dc:creator>
  <cp:lastModifiedBy>сергей глазунов</cp:lastModifiedBy>
  <cp:revision>41</cp:revision>
  <cp:lastPrinted>2013-12-13T08:27:00Z</cp:lastPrinted>
  <dcterms:created xsi:type="dcterms:W3CDTF">2019-04-02T08:50:00Z</dcterms:created>
  <dcterms:modified xsi:type="dcterms:W3CDTF">2019-05-17T07:31:00Z</dcterms:modified>
</cp:coreProperties>
</file>