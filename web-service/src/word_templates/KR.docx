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33B95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b/>
          <w:caps/>
          <w:color w:val="00000A"/>
          <w:sz w:val="28"/>
          <w:szCs w:val="28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  <w:t>МИНОБРНАУКИ РОССИИ</w:t>
      </w:r>
    </w:p>
    <w:p w14:paraId="0361842C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b/>
          <w:caps/>
          <w:color w:val="00000A"/>
          <w:sz w:val="28"/>
          <w:szCs w:val="28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  <w:t>Санкт-Петербургский государственный</w:t>
      </w:r>
    </w:p>
    <w:p w14:paraId="4F183292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b/>
          <w:caps/>
          <w:color w:val="00000A"/>
          <w:sz w:val="28"/>
          <w:szCs w:val="28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  <w:t>электротехнический университет</w:t>
      </w:r>
    </w:p>
    <w:p w14:paraId="6E58F9C8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b/>
          <w:caps/>
          <w:color w:val="00000A"/>
          <w:sz w:val="28"/>
          <w:szCs w:val="28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  <w:t>«ЛЭТИ» им. В.И. Ульянова (Ленина)</w:t>
      </w:r>
    </w:p>
    <w:p w14:paraId="66735954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olor w:val="00000A"/>
          <w:sz w:val="28"/>
          <w:szCs w:val="28"/>
          <w:lang w:val="ru-RU" w:eastAsia="zh-CN" w:bidi="hi-IN"/>
        </w:rPr>
        <w:t>Кафедра {</w:t>
      </w:r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 xml:space="preserve">{r </w:t>
      </w:r>
      <w:proofErr w:type="spellStart"/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>cathedra</w:t>
      </w:r>
      <w:proofErr w:type="spellEnd"/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>}}</w:t>
      </w:r>
    </w:p>
    <w:p w14:paraId="7236C61A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</w:pPr>
    </w:p>
    <w:p w14:paraId="3A5AC470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b/>
          <w:caps/>
          <w:color w:val="00000A"/>
          <w:sz w:val="28"/>
          <w:szCs w:val="28"/>
          <w:lang w:val="ru-RU" w:eastAsia="zh-CN" w:bidi="hi-IN"/>
        </w:rPr>
      </w:pPr>
    </w:p>
    <w:p w14:paraId="472ED33B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6A6A5067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0B9B74AF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65D81B50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2E9CBFAE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4E72341A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color w:val="00000A"/>
          <w:sz w:val="28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bCs/>
          <w:caps/>
          <w:smallCaps/>
          <w:color w:val="000000"/>
          <w:spacing w:val="5"/>
          <w:sz w:val="28"/>
          <w:szCs w:val="28"/>
          <w:lang w:val="ru-RU" w:eastAsia="zh-CN" w:bidi="hi-IN"/>
        </w:rPr>
        <w:t>отчет</w:t>
      </w:r>
    </w:p>
    <w:p w14:paraId="0E45A4A3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>по курсовой работе</w:t>
      </w:r>
    </w:p>
    <w:p w14:paraId="20C9B6DE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 xml:space="preserve">по дисциплине «{{r </w:t>
      </w:r>
      <w:bookmarkStart w:id="0" w:name="tw-target-text"/>
      <w:bookmarkEnd w:id="0"/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en-US" w:eastAsia="zh-CN" w:bidi="hi-IN"/>
        </w:rPr>
        <w:t>discipline</w:t>
      </w:r>
      <w:r w:rsidRPr="00431633">
        <w:rPr>
          <w:rFonts w:ascii="Times New Roman" w:eastAsia="Noto Sans CJK SC Regular" w:hAnsi="Times New Roman" w:cs="FreeSans"/>
          <w:b/>
          <w:color w:val="000000"/>
          <w:sz w:val="28"/>
          <w:szCs w:val="28"/>
          <w:lang w:val="ru-RU" w:eastAsia="zh-CN" w:bidi="hi-IN"/>
        </w:rPr>
        <w:t>}}»</w:t>
      </w:r>
    </w:p>
    <w:p w14:paraId="75791838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bCs/>
          <w:color w:val="000000"/>
          <w:spacing w:val="5"/>
          <w:sz w:val="28"/>
          <w:szCs w:val="28"/>
          <w:lang w:val="ru-RU" w:eastAsia="zh-CN" w:bidi="hi-IN"/>
        </w:rPr>
        <w:t xml:space="preserve">Тема: {{r </w:t>
      </w:r>
      <w:proofErr w:type="spellStart"/>
      <w:r w:rsidRPr="00431633">
        <w:rPr>
          <w:rFonts w:ascii="Times New Roman" w:eastAsia="Noto Sans CJK SC Regular" w:hAnsi="Times New Roman" w:cs="FreeSans"/>
          <w:b/>
          <w:bCs/>
          <w:color w:val="000000"/>
          <w:spacing w:val="5"/>
          <w:sz w:val="28"/>
          <w:szCs w:val="28"/>
          <w:lang w:val="ru-RU" w:eastAsia="zh-CN" w:bidi="hi-IN"/>
        </w:rPr>
        <w:t>theme</w:t>
      </w:r>
      <w:proofErr w:type="spellEnd"/>
      <w:proofErr w:type="gramStart"/>
      <w:r w:rsidRPr="00431633">
        <w:rPr>
          <w:rFonts w:ascii="Times New Roman" w:eastAsia="Noto Sans CJK SC Regular" w:hAnsi="Times New Roman" w:cs="FreeSans"/>
          <w:b/>
          <w:bCs/>
          <w:color w:val="000000"/>
          <w:spacing w:val="5"/>
          <w:sz w:val="28"/>
          <w:szCs w:val="28"/>
          <w:lang w:val="ru-RU" w:eastAsia="zh-CN" w:bidi="hi-IN"/>
        </w:rPr>
        <w:t xml:space="preserve"> }</w:t>
      </w:r>
      <w:proofErr w:type="gramEnd"/>
      <w:r w:rsidRPr="00431633">
        <w:rPr>
          <w:rFonts w:ascii="Times New Roman" w:eastAsia="Noto Sans CJK SC Regular" w:hAnsi="Times New Roman" w:cs="FreeSans"/>
          <w:b/>
          <w:bCs/>
          <w:color w:val="000000"/>
          <w:spacing w:val="5"/>
          <w:sz w:val="28"/>
          <w:szCs w:val="28"/>
          <w:lang w:val="ru-RU" w:eastAsia="zh-CN" w:bidi="hi-IN"/>
        </w:rPr>
        <w:t>}</w:t>
      </w:r>
    </w:p>
    <w:p w14:paraId="41A317AD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0"/>
          <w:sz w:val="28"/>
          <w:szCs w:val="28"/>
          <w:lang w:val="ru-RU" w:eastAsia="zh-CN" w:bidi="hi-IN"/>
        </w:rPr>
      </w:pPr>
    </w:p>
    <w:p w14:paraId="28D02117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53922FA5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2A3AA0F0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263CE26B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A"/>
          <w:sz w:val="28"/>
          <w:szCs w:val="28"/>
          <w:lang w:val="ru-RU" w:eastAsia="zh-CN" w:bidi="hi-IN"/>
        </w:rPr>
      </w:pPr>
    </w:p>
    <w:p w14:paraId="08C6E470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color w:val="000000"/>
          <w:sz w:val="28"/>
          <w:szCs w:val="28"/>
          <w:lang w:val="ru-RU" w:eastAsia="zh-CN" w:bidi="hi-IN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334"/>
        <w:gridCol w:w="2617"/>
        <w:gridCol w:w="2903"/>
      </w:tblGrid>
      <w:tr w:rsidR="00431633" w:rsidRPr="00431633" w14:paraId="78A545BA" w14:textId="77777777" w:rsidTr="003B7B74">
        <w:trPr>
          <w:trHeight w:val="614"/>
        </w:trPr>
        <w:tc>
          <w:tcPr>
            <w:tcW w:w="4334" w:type="dxa"/>
            <w:shd w:val="clear" w:color="auto" w:fill="auto"/>
            <w:vAlign w:val="bottom"/>
          </w:tcPr>
          <w:p w14:paraId="51364DB1" w14:textId="77777777" w:rsidR="00431633" w:rsidRPr="00431633" w:rsidRDefault="00431633" w:rsidP="00431633">
            <w:pPr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en-US" w:eastAsia="zh-CN" w:bidi="hi-IN"/>
              </w:rPr>
            </w:pPr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>{{</w:t>
            </w:r>
            <w:proofErr w:type="gramStart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>r</w:t>
            </w:r>
            <w:proofErr w:type="gramEnd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 xml:space="preserve"> </w:t>
            </w:r>
            <w:proofErr w:type="spellStart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>manorgirl</w:t>
            </w:r>
            <w:proofErr w:type="spellEnd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 xml:space="preserve">}} </w:t>
            </w:r>
            <w:proofErr w:type="spellStart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гр</w:t>
            </w:r>
            <w:proofErr w:type="spellEnd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  <w:t>. {{r group}}</w:t>
            </w:r>
          </w:p>
        </w:tc>
        <w:tc>
          <w:tcPr>
            <w:tcW w:w="2617" w:type="dxa"/>
            <w:tcBorders>
              <w:bottom w:val="single" w:sz="4" w:space="0" w:color="000001"/>
            </w:tcBorders>
            <w:shd w:val="clear" w:color="auto" w:fill="auto"/>
            <w:vAlign w:val="bottom"/>
          </w:tcPr>
          <w:p w14:paraId="2B4F5133" w14:textId="77777777" w:rsidR="00431633" w:rsidRPr="00431633" w:rsidRDefault="00431633" w:rsidP="00431633">
            <w:pPr>
              <w:snapToGrid w:val="0"/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en-US" w:eastAsia="zh-CN" w:bidi="hi-IN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14:paraId="1CEAD976" w14:textId="77777777" w:rsidR="00431633" w:rsidRPr="00431633" w:rsidRDefault="00431633" w:rsidP="00431633">
            <w:pPr>
              <w:jc w:val="center"/>
              <w:rPr>
                <w:rFonts w:ascii="Times New Roman" w:eastAsia="Noto Sans CJK SC Regular" w:hAnsi="Times New Roman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 xml:space="preserve">{{r </w:t>
            </w:r>
            <w:proofErr w:type="spellStart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student</w:t>
            </w:r>
            <w:proofErr w:type="spellEnd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44AC200A" w14:textId="77777777" w:rsidTr="003B7B74">
        <w:trPr>
          <w:trHeight w:val="614"/>
        </w:trPr>
        <w:tc>
          <w:tcPr>
            <w:tcW w:w="4334" w:type="dxa"/>
            <w:shd w:val="clear" w:color="auto" w:fill="auto"/>
            <w:vAlign w:val="bottom"/>
          </w:tcPr>
          <w:p w14:paraId="7770E3CF" w14:textId="77777777" w:rsidR="00431633" w:rsidRPr="00431633" w:rsidRDefault="00431633" w:rsidP="00431633">
            <w:pPr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</w:pPr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617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14:paraId="40E06420" w14:textId="77777777" w:rsidR="00431633" w:rsidRPr="00431633" w:rsidRDefault="00431633" w:rsidP="00431633">
            <w:pPr>
              <w:snapToGrid w:val="0"/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</w:pPr>
          </w:p>
        </w:tc>
        <w:tc>
          <w:tcPr>
            <w:tcW w:w="2903" w:type="dxa"/>
            <w:shd w:val="clear" w:color="auto" w:fill="auto"/>
            <w:vAlign w:val="bottom"/>
          </w:tcPr>
          <w:p w14:paraId="7B6DF710" w14:textId="77777777" w:rsidR="00431633" w:rsidRPr="00431633" w:rsidRDefault="00431633" w:rsidP="00431633">
            <w:pPr>
              <w:jc w:val="center"/>
              <w:rPr>
                <w:rFonts w:ascii="Times New Roman" w:eastAsia="Noto Sans CJK SC Regular" w:hAnsi="Times New Roman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 xml:space="preserve">{{r </w:t>
            </w:r>
            <w:proofErr w:type="spellStart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teacher</w:t>
            </w:r>
            <w:proofErr w:type="spellEnd"/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</w:tbl>
    <w:p w14:paraId="1A5609F5" w14:textId="77777777" w:rsidR="00431633" w:rsidRPr="00431633" w:rsidRDefault="00431633" w:rsidP="00431633">
      <w:pPr>
        <w:spacing w:line="360" w:lineRule="auto"/>
        <w:jc w:val="center"/>
        <w:rPr>
          <w:rFonts w:ascii="Times New Roman" w:eastAsia="Noto Sans CJK SC Regular" w:hAnsi="Times New Roman" w:cs="FreeSans"/>
          <w:bCs/>
          <w:color w:val="000000"/>
          <w:sz w:val="28"/>
          <w:szCs w:val="28"/>
          <w:lang w:val="ru-RU" w:eastAsia="zh-CN" w:bidi="hi-IN"/>
        </w:rPr>
      </w:pPr>
    </w:p>
    <w:p w14:paraId="1148C483" w14:textId="77777777" w:rsidR="00431633" w:rsidRPr="00431633" w:rsidRDefault="00431633" w:rsidP="00431633">
      <w:pPr>
        <w:spacing w:line="360" w:lineRule="auto"/>
        <w:rPr>
          <w:rFonts w:ascii="Times New Roman" w:eastAsia="Noto Sans CJK SC Regular" w:hAnsi="Times New Roman" w:cs="FreeSans"/>
          <w:bCs/>
          <w:color w:val="000000"/>
          <w:sz w:val="28"/>
          <w:szCs w:val="28"/>
          <w:lang w:val="en-US" w:eastAsia="zh-CN" w:bidi="hi-IN"/>
        </w:rPr>
      </w:pPr>
    </w:p>
    <w:p w14:paraId="3F4DC1D3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bCs/>
          <w:color w:val="000000"/>
          <w:sz w:val="28"/>
          <w:szCs w:val="28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Cs/>
          <w:color w:val="000000"/>
          <w:sz w:val="28"/>
          <w:szCs w:val="28"/>
          <w:lang w:val="ru-RU" w:eastAsia="zh-CN" w:bidi="hi-IN"/>
        </w:rPr>
        <w:t>Санкт-Петербург</w:t>
      </w:r>
    </w:p>
    <w:p w14:paraId="25118FA6" w14:textId="16948CEA" w:rsidR="00431633" w:rsidRPr="00431633" w:rsidRDefault="00C17134" w:rsidP="00431633">
      <w:pPr>
        <w:spacing w:line="360" w:lineRule="auto"/>
        <w:jc w:val="center"/>
        <w:rPr>
          <w:rFonts w:ascii="Times New Roman" w:eastAsia="Noto Sans CJK SC Regular" w:hAnsi="Times New Roman" w:cs="FreeSans"/>
          <w:bCs/>
          <w:color w:val="000000"/>
          <w:sz w:val="28"/>
          <w:szCs w:val="28"/>
          <w:lang w:val="en-US" w:eastAsia="zh-CN" w:bidi="hi-IN"/>
        </w:rPr>
      </w:pPr>
      <w:r>
        <w:rPr>
          <w:rFonts w:ascii="Times New Roman" w:eastAsia="Noto Sans CJK SC Regular" w:hAnsi="Times New Roman" w:cs="FreeSans"/>
          <w:bCs/>
          <w:color w:val="000000"/>
          <w:sz w:val="28"/>
          <w:szCs w:val="28"/>
          <w:lang w:val="en-US" w:eastAsia="zh-CN" w:bidi="hi-IN"/>
        </w:rPr>
        <w:t xml:space="preserve">{{r </w:t>
      </w:r>
      <w:bookmarkStart w:id="1" w:name="_GoBack"/>
      <w:bookmarkEnd w:id="1"/>
      <w:r>
        <w:rPr>
          <w:rFonts w:ascii="Times New Roman" w:eastAsia="Noto Sans CJK SC Regular" w:hAnsi="Times New Roman" w:cs="FreeSans"/>
          <w:bCs/>
          <w:color w:val="000000"/>
          <w:sz w:val="28"/>
          <w:szCs w:val="28"/>
          <w:lang w:val="en-US" w:eastAsia="zh-CN" w:bidi="hi-IN"/>
        </w:rPr>
        <w:t>year}}</w:t>
      </w:r>
      <w:r w:rsidR="00431633" w:rsidRPr="00431633"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  <w:br w:type="page"/>
      </w:r>
    </w:p>
    <w:p w14:paraId="2DC09E89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Liberation Serif" w:eastAsia="Noto Sans CJK SC Regular" w:hAnsi="Liberation Serif" w:cs="FreeSans"/>
          <w:b/>
          <w:caps/>
          <w:color w:val="00000A"/>
          <w:sz w:val="28"/>
          <w:szCs w:val="28"/>
          <w:lang w:val="ru-RU" w:eastAsia="zh-CN" w:bidi="hi-IN"/>
        </w:rPr>
        <w:lastRenderedPageBreak/>
        <w:t>ЗАДАНИЕ</w:t>
      </w:r>
    </w:p>
    <w:p w14:paraId="518EAF55" w14:textId="77777777" w:rsidR="00431633" w:rsidRPr="00431633" w:rsidRDefault="00431633" w:rsidP="00431633">
      <w:pPr>
        <w:spacing w:line="360" w:lineRule="auto"/>
        <w:jc w:val="center"/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</w:pPr>
      <w:r w:rsidRPr="00431633">
        <w:rPr>
          <w:rFonts w:ascii="Times New Roman" w:eastAsia="Noto Sans CJK SC Regular" w:hAnsi="Times New Roman" w:cs="FreeSans"/>
          <w:b/>
          <w:caps/>
          <w:color w:val="000000"/>
          <w:sz w:val="28"/>
          <w:szCs w:val="28"/>
          <w:lang w:val="ru-RU" w:eastAsia="zh-CN" w:bidi="hi-IN"/>
        </w:rPr>
        <w:t>на курсовую работу</w:t>
      </w:r>
    </w:p>
    <w:p w14:paraId="69E9273E" w14:textId="77777777" w:rsidR="00431633" w:rsidRPr="00431633" w:rsidRDefault="00431633" w:rsidP="00431633">
      <w:pPr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</w:pPr>
    </w:p>
    <w:tbl>
      <w:tblPr>
        <w:tblW w:w="9854" w:type="dxa"/>
        <w:tblLook w:val="0000" w:firstRow="0" w:lastRow="0" w:firstColumn="0" w:lastColumn="0" w:noHBand="0" w:noVBand="0"/>
      </w:tblPr>
      <w:tblGrid>
        <w:gridCol w:w="4258"/>
        <w:gridCol w:w="2436"/>
        <w:gridCol w:w="3160"/>
      </w:tblGrid>
      <w:tr w:rsidR="00431633" w:rsidRPr="00431633" w14:paraId="22E77FF4" w14:textId="77777777" w:rsidTr="003B7B74">
        <w:trPr>
          <w:trHeight w:val="817"/>
        </w:trPr>
        <w:tc>
          <w:tcPr>
            <w:tcW w:w="9854" w:type="dxa"/>
            <w:gridSpan w:val="3"/>
            <w:shd w:val="clear" w:color="auto" w:fill="auto"/>
          </w:tcPr>
          <w:p w14:paraId="30936DC9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Студент 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st</w:t>
            </w:r>
            <w:r w:rsidRPr="00431633">
              <w:rPr>
                <w:rFonts w:ascii="Times New Roman" w:eastAsia="Noto Sans CJK SC Regular" w:hAnsi="Times New Roman" w:cs="FreeSans"/>
                <w:color w:val="000000"/>
                <w:sz w:val="28"/>
                <w:szCs w:val="28"/>
                <w:lang w:val="ru-RU" w:eastAsia="zh-CN" w:bidi="hi-IN"/>
              </w:rPr>
              <w:t>ude</w:t>
            </w: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nt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5FBCA2BD" w14:textId="77777777" w:rsidTr="003B7B74">
        <w:trPr>
          <w:trHeight w:val="687"/>
        </w:trPr>
        <w:tc>
          <w:tcPr>
            <w:tcW w:w="9854" w:type="dxa"/>
            <w:gridSpan w:val="3"/>
            <w:shd w:val="clear" w:color="auto" w:fill="auto"/>
          </w:tcPr>
          <w:p w14:paraId="26247581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Группа 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group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24EB170A" w14:textId="77777777" w:rsidTr="003B7B74">
        <w:trPr>
          <w:trHeight w:val="1000"/>
        </w:trPr>
        <w:tc>
          <w:tcPr>
            <w:tcW w:w="9854" w:type="dxa"/>
            <w:gridSpan w:val="3"/>
            <w:shd w:val="clear" w:color="auto" w:fill="auto"/>
          </w:tcPr>
          <w:p w14:paraId="62BC146F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Тема работы</w:t>
            </w:r>
            <w:proofErr w:type="gram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 :</w:t>
            </w:r>
            <w:proofErr w:type="gram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 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theme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  <w:p w14:paraId="6468D61E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</w:pPr>
          </w:p>
        </w:tc>
      </w:tr>
      <w:tr w:rsidR="00431633" w:rsidRPr="00431633" w14:paraId="434F97D5" w14:textId="77777777" w:rsidTr="003B7B74">
        <w:trPr>
          <w:trHeight w:val="2022"/>
        </w:trPr>
        <w:tc>
          <w:tcPr>
            <w:tcW w:w="9854" w:type="dxa"/>
            <w:gridSpan w:val="3"/>
            <w:shd w:val="clear" w:color="auto" w:fill="auto"/>
          </w:tcPr>
          <w:p w14:paraId="69DFA1D0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Исходные данные: 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init_data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630B4779" w14:textId="77777777" w:rsidTr="003B7B74">
        <w:trPr>
          <w:trHeight w:val="3256"/>
        </w:trPr>
        <w:tc>
          <w:tcPr>
            <w:tcW w:w="9854" w:type="dxa"/>
            <w:gridSpan w:val="3"/>
            <w:shd w:val="clear" w:color="auto" w:fill="auto"/>
          </w:tcPr>
          <w:p w14:paraId="5F80961A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Содержание пояснительной записки:{{r </w:t>
            </w:r>
            <w:bookmarkStart w:id="2" w:name="__DdeLink__60_1455347309"/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context_of_explanation</w:t>
            </w:r>
            <w:bookmarkEnd w:id="2"/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3CFC119A" w14:textId="77777777" w:rsidTr="003B7B74">
        <w:trPr>
          <w:trHeight w:val="1331"/>
        </w:trPr>
        <w:tc>
          <w:tcPr>
            <w:tcW w:w="9854" w:type="dxa"/>
            <w:gridSpan w:val="3"/>
            <w:shd w:val="clear" w:color="auto" w:fill="auto"/>
          </w:tcPr>
          <w:p w14:paraId="42C1D99A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Предполагаемый объем пояснительной записки:</w:t>
            </w:r>
          </w:p>
          <w:p w14:paraId="21C5D153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Не менее {{r </w:t>
            </w:r>
            <w:bookmarkStart w:id="3" w:name="__DdeLink__62_1455347309"/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min_pages</w:t>
            </w:r>
            <w:bookmarkEnd w:id="3"/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 страниц.</w:t>
            </w:r>
          </w:p>
        </w:tc>
      </w:tr>
      <w:tr w:rsidR="00431633" w:rsidRPr="00431633" w14:paraId="76B6D8DC" w14:textId="77777777" w:rsidTr="003B7B74">
        <w:trPr>
          <w:trHeight w:val="843"/>
        </w:trPr>
        <w:tc>
          <w:tcPr>
            <w:tcW w:w="9854" w:type="dxa"/>
            <w:gridSpan w:val="3"/>
            <w:shd w:val="clear" w:color="auto" w:fill="auto"/>
          </w:tcPr>
          <w:p w14:paraId="2D3C207B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Дата выдачи задания: {{r </w:t>
            </w:r>
            <w:bookmarkStart w:id="4" w:name="__DdeLink__68_1455347309"/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date_start</w:t>
            </w:r>
            <w:bookmarkEnd w:id="4"/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27999903" w14:textId="77777777" w:rsidTr="003B7B74">
        <w:trPr>
          <w:trHeight w:val="827"/>
        </w:trPr>
        <w:tc>
          <w:tcPr>
            <w:tcW w:w="9854" w:type="dxa"/>
            <w:gridSpan w:val="3"/>
            <w:shd w:val="clear" w:color="auto" w:fill="auto"/>
          </w:tcPr>
          <w:p w14:paraId="5FAA6961" w14:textId="77777777" w:rsidR="00431633" w:rsidRPr="00C17134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Дата</w:t>
            </w:r>
            <w:r w:rsidRPr="00C17134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eastAsia="zh-CN" w:bidi="hi-IN"/>
              </w:rPr>
              <w:t xml:space="preserve"> </w:t>
            </w: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сдачи</w:t>
            </w:r>
            <w:r w:rsidRPr="00C17134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eastAsia="zh-CN" w:bidi="hi-IN"/>
              </w:rPr>
              <w:t xml:space="preserve"> </w:t>
            </w: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реферата</w:t>
            </w:r>
            <w:r w:rsidRPr="00C17134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eastAsia="zh-CN" w:bidi="hi-IN"/>
              </w:rPr>
              <w:t xml:space="preserve">: {{r </w:t>
            </w:r>
            <w:proofErr w:type="spellStart"/>
            <w:r w:rsidRPr="00C17134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eastAsia="zh-CN" w:bidi="hi-IN"/>
              </w:rPr>
              <w:t>date_finish</w:t>
            </w:r>
            <w:proofErr w:type="spellEnd"/>
            <w:r w:rsidRPr="00C17134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eastAsia="zh-CN" w:bidi="hi-IN"/>
              </w:rPr>
              <w:t>}}</w:t>
            </w:r>
          </w:p>
        </w:tc>
      </w:tr>
      <w:tr w:rsidR="00431633" w:rsidRPr="00431633" w14:paraId="0BECA3DF" w14:textId="77777777" w:rsidTr="003B7B74">
        <w:trPr>
          <w:trHeight w:val="617"/>
        </w:trPr>
        <w:tc>
          <w:tcPr>
            <w:tcW w:w="9854" w:type="dxa"/>
            <w:gridSpan w:val="3"/>
            <w:shd w:val="clear" w:color="auto" w:fill="auto"/>
          </w:tcPr>
          <w:p w14:paraId="4A8FDBB6" w14:textId="77777777" w:rsidR="00431633" w:rsidRPr="00431633" w:rsidRDefault="00431633" w:rsidP="00431633">
            <w:pPr>
              <w:spacing w:line="360" w:lineRule="auto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Дата защиты реферата: 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date_defend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1317351C" w14:textId="77777777" w:rsidTr="003B7B74">
        <w:trPr>
          <w:trHeight w:val="510"/>
        </w:trPr>
        <w:tc>
          <w:tcPr>
            <w:tcW w:w="4258" w:type="dxa"/>
            <w:shd w:val="clear" w:color="auto" w:fill="auto"/>
            <w:vAlign w:val="bottom"/>
          </w:tcPr>
          <w:p w14:paraId="105751D2" w14:textId="77777777" w:rsidR="00431633" w:rsidRPr="00431633" w:rsidRDefault="00431633" w:rsidP="00431633">
            <w:pPr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Студент</w:t>
            </w:r>
          </w:p>
        </w:tc>
        <w:tc>
          <w:tcPr>
            <w:tcW w:w="2436" w:type="dxa"/>
            <w:shd w:val="clear" w:color="auto" w:fill="auto"/>
            <w:tcMar>
              <w:top w:w="108" w:type="dxa"/>
              <w:bottom w:w="108" w:type="dxa"/>
            </w:tcMar>
          </w:tcPr>
          <w:p w14:paraId="00EA946C" w14:textId="77777777" w:rsidR="00431633" w:rsidRPr="00431633" w:rsidRDefault="00431633" w:rsidP="00431633">
            <w:pPr>
              <w:snapToGrid w:val="0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14:paraId="424CB060" w14:textId="77777777" w:rsidR="00431633" w:rsidRPr="00431633" w:rsidRDefault="00431633" w:rsidP="00431633">
            <w:pPr>
              <w:jc w:val="center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student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  <w:tr w:rsidR="00431633" w:rsidRPr="00431633" w14:paraId="029D5932" w14:textId="77777777" w:rsidTr="003B7B74">
        <w:trPr>
          <w:trHeight w:val="630"/>
        </w:trPr>
        <w:tc>
          <w:tcPr>
            <w:tcW w:w="4258" w:type="dxa"/>
            <w:shd w:val="clear" w:color="auto" w:fill="auto"/>
            <w:vAlign w:val="bottom"/>
          </w:tcPr>
          <w:p w14:paraId="7C5D3721" w14:textId="77777777" w:rsidR="00431633" w:rsidRPr="00431633" w:rsidRDefault="00431633" w:rsidP="00431633">
            <w:pPr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Преподаватель</w:t>
            </w:r>
          </w:p>
        </w:tc>
        <w:tc>
          <w:tcPr>
            <w:tcW w:w="2436" w:type="dxa"/>
            <w:tcBorders>
              <w:top w:val="single" w:sz="4" w:space="0" w:color="000001"/>
              <w:bottom w:val="single" w:sz="4" w:space="0" w:color="000001"/>
            </w:tcBorders>
            <w:shd w:val="clear" w:color="auto" w:fill="auto"/>
            <w:vAlign w:val="bottom"/>
          </w:tcPr>
          <w:p w14:paraId="1F18E387" w14:textId="77777777" w:rsidR="00431633" w:rsidRPr="00431633" w:rsidRDefault="00431633" w:rsidP="00431633">
            <w:pPr>
              <w:snapToGrid w:val="0"/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</w:pPr>
          </w:p>
        </w:tc>
        <w:tc>
          <w:tcPr>
            <w:tcW w:w="3160" w:type="dxa"/>
            <w:shd w:val="clear" w:color="auto" w:fill="auto"/>
            <w:vAlign w:val="bottom"/>
          </w:tcPr>
          <w:p w14:paraId="18DD734F" w14:textId="77777777" w:rsidR="00431633" w:rsidRPr="00431633" w:rsidRDefault="00431633" w:rsidP="00431633">
            <w:pPr>
              <w:jc w:val="center"/>
              <w:rPr>
                <w:rFonts w:ascii="Liberation Serif" w:eastAsia="Noto Sans CJK SC Regular" w:hAnsi="Liberation Serif" w:cs="FreeSans"/>
                <w:color w:val="00000A"/>
                <w:sz w:val="24"/>
                <w:szCs w:val="24"/>
                <w:lang w:val="ru-RU" w:eastAsia="zh-CN" w:bidi="hi-IN"/>
              </w:rPr>
            </w:pPr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 xml:space="preserve">{{r </w:t>
            </w:r>
            <w:proofErr w:type="spellStart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teacher</w:t>
            </w:r>
            <w:proofErr w:type="spellEnd"/>
            <w:r w:rsidRPr="00431633">
              <w:rPr>
                <w:rFonts w:ascii="Liberation Serif" w:eastAsia="Noto Sans CJK SC Regular" w:hAnsi="Liberation Serif" w:cs="FreeSans"/>
                <w:color w:val="000000"/>
                <w:sz w:val="28"/>
                <w:szCs w:val="28"/>
                <w:lang w:val="ru-RU" w:eastAsia="zh-CN" w:bidi="hi-IN"/>
              </w:rPr>
              <w:t>}}</w:t>
            </w:r>
          </w:p>
        </w:tc>
      </w:tr>
    </w:tbl>
    <w:p w14:paraId="5E483DDD" w14:textId="69738F2E" w:rsidR="3257F8B6" w:rsidRPr="00F86938" w:rsidRDefault="00431633" w:rsidP="001C0C32">
      <w:pPr>
        <w:rPr>
          <w:lang w:val="en-US"/>
        </w:rPr>
      </w:pPr>
      <w:r w:rsidRPr="00431633">
        <w:rPr>
          <w:rFonts w:ascii="Liberation Serif" w:eastAsia="Noto Sans CJK SC Regular" w:hAnsi="Liberation Serif" w:cs="FreeSans"/>
          <w:color w:val="00000A"/>
          <w:sz w:val="24"/>
          <w:szCs w:val="24"/>
          <w:lang w:val="ru-RU" w:eastAsia="zh-CN" w:bidi="hi-IN"/>
        </w:rPr>
        <w:br w:type="page"/>
      </w:r>
    </w:p>
    <w:sectPr w:rsidR="3257F8B6" w:rsidRPr="00F86938" w:rsidSect="00431633">
      <w:footerReference w:type="default" r:id="rId9"/>
      <w:headerReference w:type="first" r:id="rId10"/>
      <w:footerReference w:type="first" r:id="rId11"/>
      <w:pgSz w:w="11906" w:h="16838"/>
      <w:pgMar w:top="799" w:right="720" w:bottom="720" w:left="720" w:header="0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CA74FC" w14:textId="77777777" w:rsidR="00EC2716" w:rsidRDefault="00EC2716" w:rsidP="006F6717">
      <w:r>
        <w:separator/>
      </w:r>
    </w:p>
    <w:p w14:paraId="23F6DADD" w14:textId="77777777" w:rsidR="00EC2716" w:rsidRDefault="00EC2716"/>
  </w:endnote>
  <w:endnote w:type="continuationSeparator" w:id="0">
    <w:p w14:paraId="6CBA1D6D" w14:textId="77777777" w:rsidR="00EC2716" w:rsidRDefault="00EC2716" w:rsidP="006F6717">
      <w:r>
        <w:continuationSeparator/>
      </w:r>
    </w:p>
    <w:p w14:paraId="3B07DF7A" w14:textId="77777777" w:rsidR="00EC2716" w:rsidRDefault="00EC271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0871151"/>
      <w:docPartObj>
        <w:docPartGallery w:val="Page Numbers (Bottom of Page)"/>
        <w:docPartUnique/>
      </w:docPartObj>
    </w:sdtPr>
    <w:sdtEndPr/>
    <w:sdtContent>
      <w:p w14:paraId="248D6DEF" w14:textId="23714F7E" w:rsidR="00431633" w:rsidRDefault="00431633">
        <w:pPr>
          <w:pStyle w:val="af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7134" w:rsidRPr="00C17134">
          <w:rPr>
            <w:noProof/>
            <w:lang w:val="ru-RU"/>
          </w:rPr>
          <w:t>2</w:t>
        </w:r>
        <w:r>
          <w:fldChar w:fldCharType="end"/>
        </w:r>
      </w:p>
    </w:sdtContent>
  </w:sdt>
  <w:p w14:paraId="53128261" w14:textId="77777777" w:rsidR="006653F1" w:rsidRDefault="006653F1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39945" w14:textId="77777777" w:rsidR="00F3609C" w:rsidRDefault="00F3609C">
    <w:pPr>
      <w:pStyle w:val="af9"/>
    </w:pPr>
  </w:p>
  <w:p w14:paraId="0562CB0E" w14:textId="77777777" w:rsidR="006653F1" w:rsidRDefault="006653F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BEFCC8" w14:textId="77777777" w:rsidR="00EC2716" w:rsidRDefault="00EC2716" w:rsidP="006F6717">
      <w:r>
        <w:separator/>
      </w:r>
    </w:p>
    <w:p w14:paraId="62F452F4" w14:textId="77777777" w:rsidR="00EC2716" w:rsidRDefault="00EC2716"/>
  </w:footnote>
  <w:footnote w:type="continuationSeparator" w:id="0">
    <w:p w14:paraId="16DBCE6E" w14:textId="77777777" w:rsidR="00EC2716" w:rsidRDefault="00EC2716" w:rsidP="006F6717">
      <w:r>
        <w:continuationSeparator/>
      </w:r>
    </w:p>
    <w:p w14:paraId="098B0CDC" w14:textId="77777777" w:rsidR="00EC2716" w:rsidRDefault="00EC271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560"/>
      <w:gridCol w:w="3561"/>
      <w:gridCol w:w="3561"/>
    </w:tblGrid>
    <w:tr w:rsidR="00F3609C" w:rsidRPr="009F4537" w14:paraId="3E2C4491" w14:textId="77777777" w:rsidTr="00E063DB">
      <w:trPr>
        <w:trHeight w:val="846"/>
      </w:trPr>
      <w:tc>
        <w:tcPr>
          <w:tcW w:w="3560" w:type="dxa"/>
        </w:tcPr>
        <w:p w14:paraId="34CE0A41" w14:textId="7A3BC1F3" w:rsidR="00F3609C" w:rsidRPr="009F4537" w:rsidRDefault="00F3609C" w:rsidP="00E063DB">
          <w:pPr>
            <w:pStyle w:val="af7"/>
            <w:rPr>
              <w:b/>
              <w:smallCaps/>
              <w:sz w:val="20"/>
            </w:rPr>
          </w:pPr>
        </w:p>
      </w:tc>
      <w:tc>
        <w:tcPr>
          <w:tcW w:w="3561" w:type="dxa"/>
        </w:tcPr>
        <w:p w14:paraId="62EBF3C5" w14:textId="5D21F187" w:rsidR="00F3609C" w:rsidRPr="009F4537" w:rsidRDefault="00F3609C" w:rsidP="00E063DB">
          <w:pPr>
            <w:pStyle w:val="af7"/>
            <w:jc w:val="center"/>
            <w:rPr>
              <w:b/>
              <w:smallCaps/>
              <w:sz w:val="20"/>
            </w:rPr>
          </w:pPr>
        </w:p>
      </w:tc>
      <w:tc>
        <w:tcPr>
          <w:tcW w:w="3561" w:type="dxa"/>
        </w:tcPr>
        <w:p w14:paraId="3342A864" w14:textId="184D00BC" w:rsidR="00F3609C" w:rsidRPr="009F4537" w:rsidRDefault="00F3609C" w:rsidP="00E063DB">
          <w:pPr>
            <w:pStyle w:val="af7"/>
            <w:rPr>
              <w:b/>
              <w:smallCaps/>
              <w:sz w:val="20"/>
            </w:rPr>
          </w:pPr>
        </w:p>
      </w:tc>
    </w:tr>
  </w:tbl>
  <w:p w14:paraId="6D98A12B" w14:textId="77777777" w:rsidR="00F3609C" w:rsidRDefault="00F3609C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2B6703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6B3EA0"/>
    <w:multiLevelType w:val="hybridMultilevel"/>
    <w:tmpl w:val="799CE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695A99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6F741A"/>
    <w:multiLevelType w:val="hybridMultilevel"/>
    <w:tmpl w:val="923CA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2A1E5C"/>
    <w:multiLevelType w:val="hybridMultilevel"/>
    <w:tmpl w:val="D6F4E65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C721E"/>
    <w:multiLevelType w:val="hybridMultilevel"/>
    <w:tmpl w:val="8F0E8996"/>
    <w:lvl w:ilvl="0" w:tplc="00E6D5F8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27CC6"/>
    <w:multiLevelType w:val="hybridMultilevel"/>
    <w:tmpl w:val="3828D260"/>
    <w:lvl w:ilvl="0" w:tplc="302447EC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CO"/>
      <w:lvlText w:val="EMY_WISH_%1"/>
      <w:lvlJc w:val="left"/>
      <w:pPr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6F94591"/>
    <w:multiLevelType w:val="hybridMultilevel"/>
    <w:tmpl w:val="439AD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2478DD"/>
    <w:multiLevelType w:val="hybridMultilevel"/>
    <w:tmpl w:val="08AA9EC6"/>
    <w:lvl w:ilvl="0" w:tplc="B1FEE2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97ABE"/>
    <w:multiLevelType w:val="hybridMultilevel"/>
    <w:tmpl w:val="1990287A"/>
    <w:lvl w:ilvl="0" w:tplc="A99EB1E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ierement"/>
      <w:lvlText w:val="EMM_REQU_%1 "/>
      <w:lvlJc w:val="left"/>
      <w:pPr>
        <w:ind w:left="720" w:hanging="360"/>
      </w:pPr>
      <w:rPr>
        <w:rFonts w:ascii="Arial" w:hAnsi="Arial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233CA"/>
    <w:multiLevelType w:val="hybridMultilevel"/>
    <w:tmpl w:val="01F43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FC6C1E"/>
    <w:multiLevelType w:val="hybridMultilevel"/>
    <w:tmpl w:val="F9CEEA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553A31"/>
    <w:multiLevelType w:val="hybridMultilevel"/>
    <w:tmpl w:val="33E67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43555B"/>
    <w:multiLevelType w:val="multilevel"/>
    <w:tmpl w:val="040C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4">
    <w:nsid w:val="46A449CD"/>
    <w:multiLevelType w:val="hybridMultilevel"/>
    <w:tmpl w:val="C002A2F8"/>
    <w:lvl w:ilvl="0" w:tplc="212CFB1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pStyle w:val="REQU"/>
      <w:lvlText w:val="EMY_REQU_%1"/>
      <w:lvlJc w:val="left"/>
      <w:pPr>
        <w:ind w:left="644" w:hanging="36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E25259"/>
    <w:multiLevelType w:val="hybridMultilevel"/>
    <w:tmpl w:val="C19295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EC2602"/>
    <w:multiLevelType w:val="hybridMultilevel"/>
    <w:tmpl w:val="C6E6F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96326"/>
    <w:multiLevelType w:val="hybridMultilevel"/>
    <w:tmpl w:val="E098C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E0604D"/>
    <w:multiLevelType w:val="hybridMultilevel"/>
    <w:tmpl w:val="A5BE0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263CFB"/>
    <w:multiLevelType w:val="hybridMultilevel"/>
    <w:tmpl w:val="495E3202"/>
    <w:lvl w:ilvl="0" w:tplc="BD10A84E">
      <w:start w:val="1"/>
      <w:numFmt w:val="bullet"/>
      <w:pStyle w:val="BasicUser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4"/>
  </w:num>
  <w:num w:numId="4">
    <w:abstractNumId w:val="6"/>
  </w:num>
  <w:num w:numId="5">
    <w:abstractNumId w:val="9"/>
  </w:num>
  <w:num w:numId="6">
    <w:abstractNumId w:val="7"/>
  </w:num>
  <w:num w:numId="7">
    <w:abstractNumId w:val="3"/>
  </w:num>
  <w:num w:numId="8">
    <w:abstractNumId w:val="10"/>
  </w:num>
  <w:num w:numId="9">
    <w:abstractNumId w:val="4"/>
  </w:num>
  <w:num w:numId="10">
    <w:abstractNumId w:val="12"/>
  </w:num>
  <w:num w:numId="11">
    <w:abstractNumId w:val="11"/>
  </w:num>
  <w:num w:numId="12">
    <w:abstractNumId w:val="15"/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3"/>
  </w:num>
  <w:num w:numId="19">
    <w:abstractNumId w:val="18"/>
  </w:num>
  <w:num w:numId="20">
    <w:abstractNumId w:val="13"/>
  </w:num>
  <w:num w:numId="21">
    <w:abstractNumId w:val="2"/>
  </w:num>
  <w:num w:numId="22">
    <w:abstractNumId w:val="5"/>
  </w:num>
  <w:num w:numId="23">
    <w:abstractNumId w:val="1"/>
  </w:num>
  <w:num w:numId="24">
    <w:abstractNumId w:val="17"/>
  </w:num>
  <w:num w:numId="25">
    <w:abstractNumId w:val="8"/>
  </w:num>
  <w:num w:numId="26">
    <w:abstractNumId w:val="16"/>
  </w:num>
  <w:num w:numId="27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</w:docVars>
  <w:rsids>
    <w:rsidRoot w:val="00121481"/>
    <w:rsid w:val="00001C4E"/>
    <w:rsid w:val="0000351A"/>
    <w:rsid w:val="000038F1"/>
    <w:rsid w:val="000071D8"/>
    <w:rsid w:val="00016DCB"/>
    <w:rsid w:val="000204B5"/>
    <w:rsid w:val="000209FE"/>
    <w:rsid w:val="00020B2B"/>
    <w:rsid w:val="00021A88"/>
    <w:rsid w:val="000237B7"/>
    <w:rsid w:val="00024C25"/>
    <w:rsid w:val="000275AA"/>
    <w:rsid w:val="00027E7A"/>
    <w:rsid w:val="0003064D"/>
    <w:rsid w:val="0003265B"/>
    <w:rsid w:val="00033194"/>
    <w:rsid w:val="000369E6"/>
    <w:rsid w:val="000406E4"/>
    <w:rsid w:val="00041087"/>
    <w:rsid w:val="00043C4C"/>
    <w:rsid w:val="00044252"/>
    <w:rsid w:val="00045AB3"/>
    <w:rsid w:val="00050818"/>
    <w:rsid w:val="00053ABA"/>
    <w:rsid w:val="000541FB"/>
    <w:rsid w:val="00060323"/>
    <w:rsid w:val="00062D8E"/>
    <w:rsid w:val="00064EB4"/>
    <w:rsid w:val="00071702"/>
    <w:rsid w:val="000753BF"/>
    <w:rsid w:val="0008210E"/>
    <w:rsid w:val="00083BFD"/>
    <w:rsid w:val="0008519D"/>
    <w:rsid w:val="00093C5B"/>
    <w:rsid w:val="0009405F"/>
    <w:rsid w:val="00095F58"/>
    <w:rsid w:val="00097AFE"/>
    <w:rsid w:val="000A1783"/>
    <w:rsid w:val="000A19F4"/>
    <w:rsid w:val="000A48ED"/>
    <w:rsid w:val="000A6201"/>
    <w:rsid w:val="000B0BC8"/>
    <w:rsid w:val="000B29F3"/>
    <w:rsid w:val="000B4746"/>
    <w:rsid w:val="000C088E"/>
    <w:rsid w:val="000C3C54"/>
    <w:rsid w:val="000C6796"/>
    <w:rsid w:val="000C76D5"/>
    <w:rsid w:val="000D0F57"/>
    <w:rsid w:val="000D1BAF"/>
    <w:rsid w:val="000D4E1F"/>
    <w:rsid w:val="000E0F0B"/>
    <w:rsid w:val="000E23A7"/>
    <w:rsid w:val="000E2A6D"/>
    <w:rsid w:val="000E4C55"/>
    <w:rsid w:val="000E748D"/>
    <w:rsid w:val="000E7DB1"/>
    <w:rsid w:val="000F73A3"/>
    <w:rsid w:val="000F7DCF"/>
    <w:rsid w:val="00100A90"/>
    <w:rsid w:val="00113BB2"/>
    <w:rsid w:val="001153CF"/>
    <w:rsid w:val="001171DF"/>
    <w:rsid w:val="00121481"/>
    <w:rsid w:val="00124317"/>
    <w:rsid w:val="00124810"/>
    <w:rsid w:val="00124846"/>
    <w:rsid w:val="001350E8"/>
    <w:rsid w:val="00136049"/>
    <w:rsid w:val="00136811"/>
    <w:rsid w:val="0014179B"/>
    <w:rsid w:val="001518DE"/>
    <w:rsid w:val="00151C61"/>
    <w:rsid w:val="00151D7F"/>
    <w:rsid w:val="0015325C"/>
    <w:rsid w:val="0015592C"/>
    <w:rsid w:val="00160916"/>
    <w:rsid w:val="001671C9"/>
    <w:rsid w:val="00167F5A"/>
    <w:rsid w:val="0018109D"/>
    <w:rsid w:val="001850D7"/>
    <w:rsid w:val="00186894"/>
    <w:rsid w:val="00186DF1"/>
    <w:rsid w:val="00190531"/>
    <w:rsid w:val="00191029"/>
    <w:rsid w:val="001916F0"/>
    <w:rsid w:val="00196F98"/>
    <w:rsid w:val="001A302B"/>
    <w:rsid w:val="001A4A74"/>
    <w:rsid w:val="001B1D04"/>
    <w:rsid w:val="001B2235"/>
    <w:rsid w:val="001B474E"/>
    <w:rsid w:val="001C0C32"/>
    <w:rsid w:val="001C4275"/>
    <w:rsid w:val="001C461C"/>
    <w:rsid w:val="001C57CB"/>
    <w:rsid w:val="001D50B2"/>
    <w:rsid w:val="001D78DA"/>
    <w:rsid w:val="001E12F1"/>
    <w:rsid w:val="001E29D8"/>
    <w:rsid w:val="001E7EE0"/>
    <w:rsid w:val="001F0C44"/>
    <w:rsid w:val="001F334E"/>
    <w:rsid w:val="001F4B89"/>
    <w:rsid w:val="001F6401"/>
    <w:rsid w:val="001F68B0"/>
    <w:rsid w:val="001F6D6D"/>
    <w:rsid w:val="00202FE3"/>
    <w:rsid w:val="002032E7"/>
    <w:rsid w:val="002051F6"/>
    <w:rsid w:val="0020762E"/>
    <w:rsid w:val="0021037E"/>
    <w:rsid w:val="002106B3"/>
    <w:rsid w:val="00222B86"/>
    <w:rsid w:val="00224DC1"/>
    <w:rsid w:val="002252FF"/>
    <w:rsid w:val="00233055"/>
    <w:rsid w:val="00233974"/>
    <w:rsid w:val="00234991"/>
    <w:rsid w:val="00234E93"/>
    <w:rsid w:val="002351D2"/>
    <w:rsid w:val="002376D6"/>
    <w:rsid w:val="00240924"/>
    <w:rsid w:val="00246BB7"/>
    <w:rsid w:val="0024798E"/>
    <w:rsid w:val="0025341E"/>
    <w:rsid w:val="00263683"/>
    <w:rsid w:val="0026371B"/>
    <w:rsid w:val="00265931"/>
    <w:rsid w:val="00265B56"/>
    <w:rsid w:val="00267690"/>
    <w:rsid w:val="00274AC9"/>
    <w:rsid w:val="00281883"/>
    <w:rsid w:val="00286479"/>
    <w:rsid w:val="00290FEC"/>
    <w:rsid w:val="002972C8"/>
    <w:rsid w:val="002A5102"/>
    <w:rsid w:val="002B53C6"/>
    <w:rsid w:val="002B7332"/>
    <w:rsid w:val="002C07E6"/>
    <w:rsid w:val="002C0D1B"/>
    <w:rsid w:val="002C0E56"/>
    <w:rsid w:val="002C1262"/>
    <w:rsid w:val="002D03A2"/>
    <w:rsid w:val="002D0FFB"/>
    <w:rsid w:val="002D15D8"/>
    <w:rsid w:val="002D27BA"/>
    <w:rsid w:val="002D75A2"/>
    <w:rsid w:val="002E6FE1"/>
    <w:rsid w:val="002F0EEC"/>
    <w:rsid w:val="002F1397"/>
    <w:rsid w:val="002F7773"/>
    <w:rsid w:val="002F7826"/>
    <w:rsid w:val="0030191B"/>
    <w:rsid w:val="00302649"/>
    <w:rsid w:val="00305DB3"/>
    <w:rsid w:val="003115D3"/>
    <w:rsid w:val="003142A4"/>
    <w:rsid w:val="00314E37"/>
    <w:rsid w:val="003209B1"/>
    <w:rsid w:val="00323D4C"/>
    <w:rsid w:val="00335D52"/>
    <w:rsid w:val="00335FD9"/>
    <w:rsid w:val="00336646"/>
    <w:rsid w:val="00336D19"/>
    <w:rsid w:val="00337C59"/>
    <w:rsid w:val="00341CC8"/>
    <w:rsid w:val="00342835"/>
    <w:rsid w:val="00342E34"/>
    <w:rsid w:val="0034666E"/>
    <w:rsid w:val="00346788"/>
    <w:rsid w:val="00347D0A"/>
    <w:rsid w:val="00352CE2"/>
    <w:rsid w:val="00356019"/>
    <w:rsid w:val="0036504E"/>
    <w:rsid w:val="0036796A"/>
    <w:rsid w:val="003710D9"/>
    <w:rsid w:val="00371737"/>
    <w:rsid w:val="003803FF"/>
    <w:rsid w:val="00380952"/>
    <w:rsid w:val="00387DD2"/>
    <w:rsid w:val="00393D78"/>
    <w:rsid w:val="003A1678"/>
    <w:rsid w:val="003A2702"/>
    <w:rsid w:val="003A3FC5"/>
    <w:rsid w:val="003B0287"/>
    <w:rsid w:val="003B5F54"/>
    <w:rsid w:val="003B78F6"/>
    <w:rsid w:val="003B7C92"/>
    <w:rsid w:val="003C1D6B"/>
    <w:rsid w:val="003D4F39"/>
    <w:rsid w:val="003E244A"/>
    <w:rsid w:val="003E2B93"/>
    <w:rsid w:val="003E307D"/>
    <w:rsid w:val="003E358B"/>
    <w:rsid w:val="003E7F46"/>
    <w:rsid w:val="003F1E32"/>
    <w:rsid w:val="003F4476"/>
    <w:rsid w:val="003F48A3"/>
    <w:rsid w:val="00406238"/>
    <w:rsid w:val="004116F4"/>
    <w:rsid w:val="00413DF0"/>
    <w:rsid w:val="00415664"/>
    <w:rsid w:val="0041753F"/>
    <w:rsid w:val="004175F1"/>
    <w:rsid w:val="00420EFF"/>
    <w:rsid w:val="0042284D"/>
    <w:rsid w:val="004231CB"/>
    <w:rsid w:val="00431633"/>
    <w:rsid w:val="0043312E"/>
    <w:rsid w:val="00433518"/>
    <w:rsid w:val="00436B8B"/>
    <w:rsid w:val="0043753A"/>
    <w:rsid w:val="00437D97"/>
    <w:rsid w:val="00441A52"/>
    <w:rsid w:val="004431F0"/>
    <w:rsid w:val="00451236"/>
    <w:rsid w:val="0045295E"/>
    <w:rsid w:val="004545C7"/>
    <w:rsid w:val="004609B6"/>
    <w:rsid w:val="00464579"/>
    <w:rsid w:val="00465532"/>
    <w:rsid w:val="00465AC0"/>
    <w:rsid w:val="00470121"/>
    <w:rsid w:val="0047158E"/>
    <w:rsid w:val="00480D02"/>
    <w:rsid w:val="00481783"/>
    <w:rsid w:val="00482F2F"/>
    <w:rsid w:val="004837FF"/>
    <w:rsid w:val="00484078"/>
    <w:rsid w:val="0048528D"/>
    <w:rsid w:val="004876FB"/>
    <w:rsid w:val="0049137E"/>
    <w:rsid w:val="00491D3B"/>
    <w:rsid w:val="00495500"/>
    <w:rsid w:val="0049618A"/>
    <w:rsid w:val="00496A3A"/>
    <w:rsid w:val="00496A3B"/>
    <w:rsid w:val="00496F6E"/>
    <w:rsid w:val="004A5B01"/>
    <w:rsid w:val="004B22CA"/>
    <w:rsid w:val="004B3CAB"/>
    <w:rsid w:val="004B6A0D"/>
    <w:rsid w:val="004B7656"/>
    <w:rsid w:val="004C476E"/>
    <w:rsid w:val="004C6701"/>
    <w:rsid w:val="004D18DC"/>
    <w:rsid w:val="004D219D"/>
    <w:rsid w:val="004D5D1D"/>
    <w:rsid w:val="004E2C82"/>
    <w:rsid w:val="004F0B8E"/>
    <w:rsid w:val="004F159E"/>
    <w:rsid w:val="004F5BD2"/>
    <w:rsid w:val="00501257"/>
    <w:rsid w:val="005120AF"/>
    <w:rsid w:val="00513A4C"/>
    <w:rsid w:val="0051421F"/>
    <w:rsid w:val="00515E27"/>
    <w:rsid w:val="0052020B"/>
    <w:rsid w:val="005253C2"/>
    <w:rsid w:val="005259CB"/>
    <w:rsid w:val="00526F4D"/>
    <w:rsid w:val="00530287"/>
    <w:rsid w:val="00531AE5"/>
    <w:rsid w:val="00532106"/>
    <w:rsid w:val="0053250C"/>
    <w:rsid w:val="0053263E"/>
    <w:rsid w:val="00533A09"/>
    <w:rsid w:val="00533B80"/>
    <w:rsid w:val="0054205A"/>
    <w:rsid w:val="00544A66"/>
    <w:rsid w:val="0055082F"/>
    <w:rsid w:val="00551295"/>
    <w:rsid w:val="00553074"/>
    <w:rsid w:val="00557614"/>
    <w:rsid w:val="00561763"/>
    <w:rsid w:val="0056301A"/>
    <w:rsid w:val="00563107"/>
    <w:rsid w:val="00573B4E"/>
    <w:rsid w:val="00575A86"/>
    <w:rsid w:val="0058159E"/>
    <w:rsid w:val="005821BC"/>
    <w:rsid w:val="00583084"/>
    <w:rsid w:val="005830A7"/>
    <w:rsid w:val="0058333C"/>
    <w:rsid w:val="00591F3E"/>
    <w:rsid w:val="00592B81"/>
    <w:rsid w:val="005959B6"/>
    <w:rsid w:val="00595F91"/>
    <w:rsid w:val="00596802"/>
    <w:rsid w:val="005A2942"/>
    <w:rsid w:val="005A4400"/>
    <w:rsid w:val="005A4A81"/>
    <w:rsid w:val="005A5484"/>
    <w:rsid w:val="005A7083"/>
    <w:rsid w:val="005B1BDB"/>
    <w:rsid w:val="005B6BF6"/>
    <w:rsid w:val="005B731A"/>
    <w:rsid w:val="005C11EC"/>
    <w:rsid w:val="005C352A"/>
    <w:rsid w:val="005C5B04"/>
    <w:rsid w:val="005C7ADC"/>
    <w:rsid w:val="005D0664"/>
    <w:rsid w:val="005D15EC"/>
    <w:rsid w:val="005D7E79"/>
    <w:rsid w:val="005E09E6"/>
    <w:rsid w:val="005E459F"/>
    <w:rsid w:val="005F0737"/>
    <w:rsid w:val="005F0C91"/>
    <w:rsid w:val="005F561C"/>
    <w:rsid w:val="005F6665"/>
    <w:rsid w:val="006025D0"/>
    <w:rsid w:val="006052FD"/>
    <w:rsid w:val="0060741C"/>
    <w:rsid w:val="006075B3"/>
    <w:rsid w:val="00610EAF"/>
    <w:rsid w:val="00616712"/>
    <w:rsid w:val="0061718C"/>
    <w:rsid w:val="00617B18"/>
    <w:rsid w:val="00620EA6"/>
    <w:rsid w:val="0062429D"/>
    <w:rsid w:val="0062472D"/>
    <w:rsid w:val="00625315"/>
    <w:rsid w:val="00625FB4"/>
    <w:rsid w:val="00626EC6"/>
    <w:rsid w:val="00627F1F"/>
    <w:rsid w:val="00630267"/>
    <w:rsid w:val="00630B0D"/>
    <w:rsid w:val="00631839"/>
    <w:rsid w:val="0063680F"/>
    <w:rsid w:val="00636819"/>
    <w:rsid w:val="006404C7"/>
    <w:rsid w:val="00640ED7"/>
    <w:rsid w:val="006422D0"/>
    <w:rsid w:val="00645559"/>
    <w:rsid w:val="00647583"/>
    <w:rsid w:val="00652F13"/>
    <w:rsid w:val="006549D6"/>
    <w:rsid w:val="00654E48"/>
    <w:rsid w:val="0066109D"/>
    <w:rsid w:val="00661913"/>
    <w:rsid w:val="006643E2"/>
    <w:rsid w:val="00664DFC"/>
    <w:rsid w:val="006653F1"/>
    <w:rsid w:val="00665BF7"/>
    <w:rsid w:val="006678E1"/>
    <w:rsid w:val="00667ED8"/>
    <w:rsid w:val="0067068A"/>
    <w:rsid w:val="006758AE"/>
    <w:rsid w:val="00675D60"/>
    <w:rsid w:val="006802B9"/>
    <w:rsid w:val="00681025"/>
    <w:rsid w:val="00681B9E"/>
    <w:rsid w:val="006828D9"/>
    <w:rsid w:val="00682E12"/>
    <w:rsid w:val="00684C9C"/>
    <w:rsid w:val="006A1DD7"/>
    <w:rsid w:val="006A3F09"/>
    <w:rsid w:val="006A4502"/>
    <w:rsid w:val="006B2054"/>
    <w:rsid w:val="006B2532"/>
    <w:rsid w:val="006B2A9E"/>
    <w:rsid w:val="006B52CE"/>
    <w:rsid w:val="006B5790"/>
    <w:rsid w:val="006C46F0"/>
    <w:rsid w:val="006C63A3"/>
    <w:rsid w:val="006C6506"/>
    <w:rsid w:val="006C7309"/>
    <w:rsid w:val="006C7D7F"/>
    <w:rsid w:val="006D420F"/>
    <w:rsid w:val="006D4C1D"/>
    <w:rsid w:val="006D6447"/>
    <w:rsid w:val="006D7C77"/>
    <w:rsid w:val="006E0869"/>
    <w:rsid w:val="006E1474"/>
    <w:rsid w:val="006E57D3"/>
    <w:rsid w:val="006E5B76"/>
    <w:rsid w:val="006F1F90"/>
    <w:rsid w:val="006F437E"/>
    <w:rsid w:val="006F5452"/>
    <w:rsid w:val="006F5E2A"/>
    <w:rsid w:val="006F6717"/>
    <w:rsid w:val="00700FF8"/>
    <w:rsid w:val="0070152A"/>
    <w:rsid w:val="00702456"/>
    <w:rsid w:val="00711618"/>
    <w:rsid w:val="00712791"/>
    <w:rsid w:val="00713137"/>
    <w:rsid w:val="00715C55"/>
    <w:rsid w:val="007222D4"/>
    <w:rsid w:val="0072557B"/>
    <w:rsid w:val="007303E1"/>
    <w:rsid w:val="00735DC9"/>
    <w:rsid w:val="00740078"/>
    <w:rsid w:val="00740668"/>
    <w:rsid w:val="00745346"/>
    <w:rsid w:val="00746E03"/>
    <w:rsid w:val="007619E9"/>
    <w:rsid w:val="00761A50"/>
    <w:rsid w:val="00763774"/>
    <w:rsid w:val="00763C48"/>
    <w:rsid w:val="007740A9"/>
    <w:rsid w:val="0077450C"/>
    <w:rsid w:val="0077491C"/>
    <w:rsid w:val="00775C11"/>
    <w:rsid w:val="00781744"/>
    <w:rsid w:val="00781FE9"/>
    <w:rsid w:val="00783F57"/>
    <w:rsid w:val="007914B6"/>
    <w:rsid w:val="00793304"/>
    <w:rsid w:val="00794E89"/>
    <w:rsid w:val="00795689"/>
    <w:rsid w:val="007974D1"/>
    <w:rsid w:val="007A0375"/>
    <w:rsid w:val="007A08F8"/>
    <w:rsid w:val="007A5D79"/>
    <w:rsid w:val="007B00CC"/>
    <w:rsid w:val="007B28C9"/>
    <w:rsid w:val="007B5175"/>
    <w:rsid w:val="007C5D32"/>
    <w:rsid w:val="007C646D"/>
    <w:rsid w:val="007C7B18"/>
    <w:rsid w:val="007D21F3"/>
    <w:rsid w:val="007D31C6"/>
    <w:rsid w:val="007D395F"/>
    <w:rsid w:val="007D4895"/>
    <w:rsid w:val="007D59FC"/>
    <w:rsid w:val="007E200C"/>
    <w:rsid w:val="007E6031"/>
    <w:rsid w:val="007F4AE5"/>
    <w:rsid w:val="007F7763"/>
    <w:rsid w:val="0080040D"/>
    <w:rsid w:val="00800E8B"/>
    <w:rsid w:val="00807553"/>
    <w:rsid w:val="0081611F"/>
    <w:rsid w:val="00820FBF"/>
    <w:rsid w:val="00833369"/>
    <w:rsid w:val="00833725"/>
    <w:rsid w:val="00834E32"/>
    <w:rsid w:val="00841AE3"/>
    <w:rsid w:val="00843011"/>
    <w:rsid w:val="00853BDB"/>
    <w:rsid w:val="008616C4"/>
    <w:rsid w:val="00862FE6"/>
    <w:rsid w:val="008639C6"/>
    <w:rsid w:val="00867FC7"/>
    <w:rsid w:val="00874316"/>
    <w:rsid w:val="00874609"/>
    <w:rsid w:val="00874F07"/>
    <w:rsid w:val="00876C40"/>
    <w:rsid w:val="0088768A"/>
    <w:rsid w:val="00891866"/>
    <w:rsid w:val="00891969"/>
    <w:rsid w:val="008959BF"/>
    <w:rsid w:val="008A128D"/>
    <w:rsid w:val="008A7974"/>
    <w:rsid w:val="008B0E06"/>
    <w:rsid w:val="008B2CD5"/>
    <w:rsid w:val="008B446C"/>
    <w:rsid w:val="008B5AF7"/>
    <w:rsid w:val="008C1A0F"/>
    <w:rsid w:val="008C4EC0"/>
    <w:rsid w:val="008C5A9B"/>
    <w:rsid w:val="008C6B12"/>
    <w:rsid w:val="008D4F2C"/>
    <w:rsid w:val="008D4FB8"/>
    <w:rsid w:val="008D678C"/>
    <w:rsid w:val="008D6D36"/>
    <w:rsid w:val="008E0B42"/>
    <w:rsid w:val="008E0DE9"/>
    <w:rsid w:val="008E1E56"/>
    <w:rsid w:val="008E21DE"/>
    <w:rsid w:val="008F248A"/>
    <w:rsid w:val="008F45E2"/>
    <w:rsid w:val="00903504"/>
    <w:rsid w:val="0090749F"/>
    <w:rsid w:val="00914EC0"/>
    <w:rsid w:val="00920720"/>
    <w:rsid w:val="00921237"/>
    <w:rsid w:val="009219BF"/>
    <w:rsid w:val="00923FEB"/>
    <w:rsid w:val="0092620B"/>
    <w:rsid w:val="009311E9"/>
    <w:rsid w:val="00935CC0"/>
    <w:rsid w:val="0095190A"/>
    <w:rsid w:val="00972ED1"/>
    <w:rsid w:val="00977E86"/>
    <w:rsid w:val="009803D3"/>
    <w:rsid w:val="0098282A"/>
    <w:rsid w:val="00984ADB"/>
    <w:rsid w:val="009903A9"/>
    <w:rsid w:val="009914CB"/>
    <w:rsid w:val="00993408"/>
    <w:rsid w:val="009A0C3A"/>
    <w:rsid w:val="009A21B5"/>
    <w:rsid w:val="009A22E6"/>
    <w:rsid w:val="009A411A"/>
    <w:rsid w:val="009A452F"/>
    <w:rsid w:val="009A5DFB"/>
    <w:rsid w:val="009A680A"/>
    <w:rsid w:val="009B02ED"/>
    <w:rsid w:val="009B09C5"/>
    <w:rsid w:val="009B312F"/>
    <w:rsid w:val="009C1B67"/>
    <w:rsid w:val="009C6D71"/>
    <w:rsid w:val="009D2D13"/>
    <w:rsid w:val="009D4B55"/>
    <w:rsid w:val="009D7D29"/>
    <w:rsid w:val="009E416E"/>
    <w:rsid w:val="009E550F"/>
    <w:rsid w:val="009E6E9B"/>
    <w:rsid w:val="009E7A90"/>
    <w:rsid w:val="009F4537"/>
    <w:rsid w:val="009F683C"/>
    <w:rsid w:val="009F6BAF"/>
    <w:rsid w:val="009F6C69"/>
    <w:rsid w:val="00A0168A"/>
    <w:rsid w:val="00A04CAE"/>
    <w:rsid w:val="00A121E0"/>
    <w:rsid w:val="00A12E26"/>
    <w:rsid w:val="00A178AD"/>
    <w:rsid w:val="00A20F59"/>
    <w:rsid w:val="00A3512A"/>
    <w:rsid w:val="00A36572"/>
    <w:rsid w:val="00A37F24"/>
    <w:rsid w:val="00A404BF"/>
    <w:rsid w:val="00A40F27"/>
    <w:rsid w:val="00A425A9"/>
    <w:rsid w:val="00A439E4"/>
    <w:rsid w:val="00A500BF"/>
    <w:rsid w:val="00A50578"/>
    <w:rsid w:val="00A52D4C"/>
    <w:rsid w:val="00A54D83"/>
    <w:rsid w:val="00A55CD0"/>
    <w:rsid w:val="00A62819"/>
    <w:rsid w:val="00A84059"/>
    <w:rsid w:val="00A86EB7"/>
    <w:rsid w:val="00A931AE"/>
    <w:rsid w:val="00A97BE5"/>
    <w:rsid w:val="00AA27C9"/>
    <w:rsid w:val="00AA291F"/>
    <w:rsid w:val="00AA5FB0"/>
    <w:rsid w:val="00AB638C"/>
    <w:rsid w:val="00AC40BA"/>
    <w:rsid w:val="00AD19C5"/>
    <w:rsid w:val="00AE0446"/>
    <w:rsid w:val="00AE12CC"/>
    <w:rsid w:val="00AE1754"/>
    <w:rsid w:val="00AE1772"/>
    <w:rsid w:val="00AE1BE1"/>
    <w:rsid w:val="00AF0EB9"/>
    <w:rsid w:val="00AF10ED"/>
    <w:rsid w:val="00B06358"/>
    <w:rsid w:val="00B12EC8"/>
    <w:rsid w:val="00B15612"/>
    <w:rsid w:val="00B16607"/>
    <w:rsid w:val="00B16FAC"/>
    <w:rsid w:val="00B17974"/>
    <w:rsid w:val="00B2583C"/>
    <w:rsid w:val="00B26C59"/>
    <w:rsid w:val="00B26CFA"/>
    <w:rsid w:val="00B30317"/>
    <w:rsid w:val="00B322FD"/>
    <w:rsid w:val="00B35860"/>
    <w:rsid w:val="00B42E1C"/>
    <w:rsid w:val="00B463E2"/>
    <w:rsid w:val="00B60755"/>
    <w:rsid w:val="00B613B2"/>
    <w:rsid w:val="00B62393"/>
    <w:rsid w:val="00B62C14"/>
    <w:rsid w:val="00B637F5"/>
    <w:rsid w:val="00B63E1A"/>
    <w:rsid w:val="00B64C19"/>
    <w:rsid w:val="00B66146"/>
    <w:rsid w:val="00B70108"/>
    <w:rsid w:val="00B7165F"/>
    <w:rsid w:val="00B733F4"/>
    <w:rsid w:val="00B77FD9"/>
    <w:rsid w:val="00B81559"/>
    <w:rsid w:val="00B81C6B"/>
    <w:rsid w:val="00B900EA"/>
    <w:rsid w:val="00B90CB7"/>
    <w:rsid w:val="00B93863"/>
    <w:rsid w:val="00B968DB"/>
    <w:rsid w:val="00B9736D"/>
    <w:rsid w:val="00BA00E4"/>
    <w:rsid w:val="00BA1734"/>
    <w:rsid w:val="00BA6FAC"/>
    <w:rsid w:val="00BB54C7"/>
    <w:rsid w:val="00BB575C"/>
    <w:rsid w:val="00BB7120"/>
    <w:rsid w:val="00BC1D3D"/>
    <w:rsid w:val="00BD37F7"/>
    <w:rsid w:val="00BD3E45"/>
    <w:rsid w:val="00BD5D22"/>
    <w:rsid w:val="00BD6B93"/>
    <w:rsid w:val="00BD6C26"/>
    <w:rsid w:val="00BE17D4"/>
    <w:rsid w:val="00BE20C7"/>
    <w:rsid w:val="00BE24C2"/>
    <w:rsid w:val="00BE717B"/>
    <w:rsid w:val="00BF2CF1"/>
    <w:rsid w:val="00BF3E8A"/>
    <w:rsid w:val="00BF68A2"/>
    <w:rsid w:val="00BF690E"/>
    <w:rsid w:val="00C00BF9"/>
    <w:rsid w:val="00C01DB7"/>
    <w:rsid w:val="00C028C1"/>
    <w:rsid w:val="00C03AF2"/>
    <w:rsid w:val="00C069DF"/>
    <w:rsid w:val="00C12084"/>
    <w:rsid w:val="00C135EC"/>
    <w:rsid w:val="00C1506B"/>
    <w:rsid w:val="00C16A6D"/>
    <w:rsid w:val="00C17134"/>
    <w:rsid w:val="00C17D63"/>
    <w:rsid w:val="00C2190C"/>
    <w:rsid w:val="00C30521"/>
    <w:rsid w:val="00C338C0"/>
    <w:rsid w:val="00C3399E"/>
    <w:rsid w:val="00C41796"/>
    <w:rsid w:val="00C44781"/>
    <w:rsid w:val="00C45BBD"/>
    <w:rsid w:val="00C50301"/>
    <w:rsid w:val="00C53166"/>
    <w:rsid w:val="00C5477B"/>
    <w:rsid w:val="00C56056"/>
    <w:rsid w:val="00C57320"/>
    <w:rsid w:val="00C60241"/>
    <w:rsid w:val="00C629AE"/>
    <w:rsid w:val="00C63329"/>
    <w:rsid w:val="00C638B7"/>
    <w:rsid w:val="00C6601F"/>
    <w:rsid w:val="00C66BE6"/>
    <w:rsid w:val="00C670D6"/>
    <w:rsid w:val="00C70E4D"/>
    <w:rsid w:val="00C7291B"/>
    <w:rsid w:val="00C77624"/>
    <w:rsid w:val="00C7766A"/>
    <w:rsid w:val="00C77E66"/>
    <w:rsid w:val="00C81DD6"/>
    <w:rsid w:val="00C82E84"/>
    <w:rsid w:val="00C8353B"/>
    <w:rsid w:val="00C91523"/>
    <w:rsid w:val="00C9221E"/>
    <w:rsid w:val="00C9752D"/>
    <w:rsid w:val="00CB486F"/>
    <w:rsid w:val="00CB4F96"/>
    <w:rsid w:val="00CB662B"/>
    <w:rsid w:val="00CB765D"/>
    <w:rsid w:val="00CC0C22"/>
    <w:rsid w:val="00CC0F51"/>
    <w:rsid w:val="00CC297B"/>
    <w:rsid w:val="00CC3522"/>
    <w:rsid w:val="00CC4B07"/>
    <w:rsid w:val="00CC542D"/>
    <w:rsid w:val="00CD11BD"/>
    <w:rsid w:val="00CD149B"/>
    <w:rsid w:val="00CD6383"/>
    <w:rsid w:val="00CD6A25"/>
    <w:rsid w:val="00CD7A18"/>
    <w:rsid w:val="00CE4861"/>
    <w:rsid w:val="00CE6ABD"/>
    <w:rsid w:val="00CE7C9C"/>
    <w:rsid w:val="00CF082D"/>
    <w:rsid w:val="00CF132D"/>
    <w:rsid w:val="00CF64DF"/>
    <w:rsid w:val="00CF76D9"/>
    <w:rsid w:val="00D077B7"/>
    <w:rsid w:val="00D122ED"/>
    <w:rsid w:val="00D128CC"/>
    <w:rsid w:val="00D12C2E"/>
    <w:rsid w:val="00D14BCE"/>
    <w:rsid w:val="00D20DB5"/>
    <w:rsid w:val="00D31C94"/>
    <w:rsid w:val="00D344E9"/>
    <w:rsid w:val="00D348E9"/>
    <w:rsid w:val="00D350F3"/>
    <w:rsid w:val="00D36BD1"/>
    <w:rsid w:val="00D36D01"/>
    <w:rsid w:val="00D42133"/>
    <w:rsid w:val="00D431AF"/>
    <w:rsid w:val="00D46834"/>
    <w:rsid w:val="00D5386F"/>
    <w:rsid w:val="00D54CBF"/>
    <w:rsid w:val="00D55505"/>
    <w:rsid w:val="00D5599E"/>
    <w:rsid w:val="00D563E1"/>
    <w:rsid w:val="00D5798A"/>
    <w:rsid w:val="00D6002C"/>
    <w:rsid w:val="00D6010D"/>
    <w:rsid w:val="00D6105A"/>
    <w:rsid w:val="00D662A1"/>
    <w:rsid w:val="00D73E44"/>
    <w:rsid w:val="00D748D4"/>
    <w:rsid w:val="00D74920"/>
    <w:rsid w:val="00D76177"/>
    <w:rsid w:val="00D80698"/>
    <w:rsid w:val="00D851CD"/>
    <w:rsid w:val="00D8543D"/>
    <w:rsid w:val="00D858D6"/>
    <w:rsid w:val="00D8599F"/>
    <w:rsid w:val="00D86111"/>
    <w:rsid w:val="00D8664C"/>
    <w:rsid w:val="00D86B70"/>
    <w:rsid w:val="00D90773"/>
    <w:rsid w:val="00D9766B"/>
    <w:rsid w:val="00DA73D3"/>
    <w:rsid w:val="00DB25FB"/>
    <w:rsid w:val="00DB3190"/>
    <w:rsid w:val="00DB7841"/>
    <w:rsid w:val="00DB7DAA"/>
    <w:rsid w:val="00DC3A8D"/>
    <w:rsid w:val="00DC46E8"/>
    <w:rsid w:val="00DC76F2"/>
    <w:rsid w:val="00DD2467"/>
    <w:rsid w:val="00DD5A3D"/>
    <w:rsid w:val="00DD5AD4"/>
    <w:rsid w:val="00DE0BCC"/>
    <w:rsid w:val="00DE17C2"/>
    <w:rsid w:val="00DE4075"/>
    <w:rsid w:val="00DE7B07"/>
    <w:rsid w:val="00DF1390"/>
    <w:rsid w:val="00DF6769"/>
    <w:rsid w:val="00DF6FC7"/>
    <w:rsid w:val="00E00B5D"/>
    <w:rsid w:val="00E063DB"/>
    <w:rsid w:val="00E17676"/>
    <w:rsid w:val="00E17804"/>
    <w:rsid w:val="00E202C5"/>
    <w:rsid w:val="00E21DC5"/>
    <w:rsid w:val="00E24E09"/>
    <w:rsid w:val="00E255F8"/>
    <w:rsid w:val="00E30AF1"/>
    <w:rsid w:val="00E364B5"/>
    <w:rsid w:val="00E4117D"/>
    <w:rsid w:val="00E42005"/>
    <w:rsid w:val="00E47355"/>
    <w:rsid w:val="00E56E11"/>
    <w:rsid w:val="00E61498"/>
    <w:rsid w:val="00E714AE"/>
    <w:rsid w:val="00E83775"/>
    <w:rsid w:val="00E87F95"/>
    <w:rsid w:val="00E90A47"/>
    <w:rsid w:val="00E914D2"/>
    <w:rsid w:val="00E94125"/>
    <w:rsid w:val="00E95EFF"/>
    <w:rsid w:val="00EA647A"/>
    <w:rsid w:val="00EA680A"/>
    <w:rsid w:val="00EB0410"/>
    <w:rsid w:val="00EB0F03"/>
    <w:rsid w:val="00EB34DD"/>
    <w:rsid w:val="00EB3A7D"/>
    <w:rsid w:val="00EB4284"/>
    <w:rsid w:val="00EC1EB9"/>
    <w:rsid w:val="00EC2716"/>
    <w:rsid w:val="00EC3130"/>
    <w:rsid w:val="00EC320C"/>
    <w:rsid w:val="00EC590D"/>
    <w:rsid w:val="00EC6802"/>
    <w:rsid w:val="00ED33F0"/>
    <w:rsid w:val="00ED3F9A"/>
    <w:rsid w:val="00ED54A8"/>
    <w:rsid w:val="00EE114F"/>
    <w:rsid w:val="00EE2107"/>
    <w:rsid w:val="00EE6085"/>
    <w:rsid w:val="00EF00BD"/>
    <w:rsid w:val="00EF659C"/>
    <w:rsid w:val="00F033FC"/>
    <w:rsid w:val="00F03AA7"/>
    <w:rsid w:val="00F03B2F"/>
    <w:rsid w:val="00F05755"/>
    <w:rsid w:val="00F07449"/>
    <w:rsid w:val="00F07D71"/>
    <w:rsid w:val="00F114A1"/>
    <w:rsid w:val="00F122DF"/>
    <w:rsid w:val="00F14322"/>
    <w:rsid w:val="00F21D78"/>
    <w:rsid w:val="00F27D87"/>
    <w:rsid w:val="00F348A0"/>
    <w:rsid w:val="00F3609C"/>
    <w:rsid w:val="00F400AD"/>
    <w:rsid w:val="00F41569"/>
    <w:rsid w:val="00F4548B"/>
    <w:rsid w:val="00F532BC"/>
    <w:rsid w:val="00F55AC0"/>
    <w:rsid w:val="00F63BF2"/>
    <w:rsid w:val="00F63D3E"/>
    <w:rsid w:val="00F63FC3"/>
    <w:rsid w:val="00F6430A"/>
    <w:rsid w:val="00F72FD5"/>
    <w:rsid w:val="00F7493D"/>
    <w:rsid w:val="00F760F1"/>
    <w:rsid w:val="00F80BCE"/>
    <w:rsid w:val="00F830DD"/>
    <w:rsid w:val="00F84404"/>
    <w:rsid w:val="00F86938"/>
    <w:rsid w:val="00F9229A"/>
    <w:rsid w:val="00F96724"/>
    <w:rsid w:val="00FA067E"/>
    <w:rsid w:val="00FA1233"/>
    <w:rsid w:val="00FB0A6B"/>
    <w:rsid w:val="00FB5BE4"/>
    <w:rsid w:val="00FB7C41"/>
    <w:rsid w:val="00FC280B"/>
    <w:rsid w:val="00FC413C"/>
    <w:rsid w:val="00FC41FA"/>
    <w:rsid w:val="00FC505A"/>
    <w:rsid w:val="00FD500C"/>
    <w:rsid w:val="00FD5D3F"/>
    <w:rsid w:val="00FD65A0"/>
    <w:rsid w:val="00FE3D8A"/>
    <w:rsid w:val="00FE7D18"/>
    <w:rsid w:val="00FF00E5"/>
    <w:rsid w:val="00FF0B87"/>
    <w:rsid w:val="00FF1162"/>
    <w:rsid w:val="00FF4087"/>
    <w:rsid w:val="00FF51E9"/>
    <w:rsid w:val="00FF6D03"/>
    <w:rsid w:val="24F34513"/>
    <w:rsid w:val="3257F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F345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190A"/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0"/>
    <w:next w:val="a0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0"/>
    <w:next w:val="a0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20">
    <w:name w:val="Заголовок 2 Знак"/>
    <w:basedOn w:val="a1"/>
    <w:link w:val="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30">
    <w:name w:val="Заголовок 3 Знак"/>
    <w:basedOn w:val="a1"/>
    <w:link w:val="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40">
    <w:name w:val="Заголовок 4 Знак"/>
    <w:basedOn w:val="a1"/>
    <w:link w:val="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50">
    <w:name w:val="Заголовок 5 Знак"/>
    <w:basedOn w:val="a1"/>
    <w:link w:val="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60">
    <w:name w:val="Заголовок 6 Знак"/>
    <w:basedOn w:val="a1"/>
    <w:link w:val="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70">
    <w:name w:val="Заголовок 7 Знак"/>
    <w:basedOn w:val="a1"/>
    <w:link w:val="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80">
    <w:name w:val="Заголовок 8 Знак"/>
    <w:basedOn w:val="a1"/>
    <w:link w:val="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90">
    <w:name w:val="Заголовок 9 Знак"/>
    <w:basedOn w:val="a1"/>
    <w:link w:val="9"/>
    <w:rsid w:val="000F7DCF"/>
    <w:rPr>
      <w:rFonts w:ascii="Cambria" w:hAnsi="Cambria"/>
      <w:i/>
      <w:iCs/>
      <w:color w:val="9BBB59"/>
      <w:lang w:eastAsia="en-US" w:bidi="en-US"/>
    </w:rPr>
  </w:style>
  <w:style w:type="paragraph" w:styleId="a4">
    <w:name w:val="caption"/>
    <w:basedOn w:val="a0"/>
    <w:next w:val="a0"/>
    <w:unhideWhenUsed/>
    <w:qFormat/>
    <w:rsid w:val="000F7DCF"/>
    <w:rPr>
      <w:b/>
      <w:bCs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6">
    <w:name w:val="Название Знак"/>
    <w:basedOn w:val="a1"/>
    <w:link w:val="a5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a9">
    <w:name w:val="Strong"/>
    <w:basedOn w:val="a1"/>
    <w:qFormat/>
    <w:rsid w:val="000F7DCF"/>
    <w:rPr>
      <w:b/>
      <w:bCs/>
      <w:spacing w:val="0"/>
    </w:rPr>
  </w:style>
  <w:style w:type="character" w:styleId="aa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ab">
    <w:name w:val="No Spacing"/>
    <w:basedOn w:val="a0"/>
    <w:link w:val="ac"/>
    <w:uiPriority w:val="1"/>
    <w:qFormat/>
    <w:rsid w:val="000F7DCF"/>
  </w:style>
  <w:style w:type="character" w:customStyle="1" w:styleId="ac">
    <w:name w:val="Без интервала Знак"/>
    <w:basedOn w:val="a1"/>
    <w:link w:val="ab"/>
    <w:uiPriority w:val="1"/>
    <w:rsid w:val="000F7DCF"/>
  </w:style>
  <w:style w:type="paragraph" w:styleId="ad">
    <w:name w:val="List Paragraph"/>
    <w:basedOn w:val="a0"/>
    <w:link w:val="ae"/>
    <w:uiPriority w:val="34"/>
    <w:qFormat/>
    <w:rsid w:val="000F7DCF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22">
    <w:name w:val="Цитата 2 Знак"/>
    <w:basedOn w:val="a1"/>
    <w:link w:val="21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af">
    <w:name w:val="Intense Quote"/>
    <w:basedOn w:val="a0"/>
    <w:next w:val="a0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0">
    <w:name w:val="Выделенная цитата Знак"/>
    <w:basedOn w:val="a1"/>
    <w:link w:val="af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1">
    <w:name w:val="Subtle Emphasis"/>
    <w:uiPriority w:val="19"/>
    <w:qFormat/>
    <w:rsid w:val="000F7DCF"/>
    <w:rPr>
      <w:i/>
      <w:iCs/>
      <w:color w:val="5A5A5A"/>
    </w:rPr>
  </w:style>
  <w:style w:type="character" w:styleId="af2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af3">
    <w:name w:val="Subtle Reference"/>
    <w:uiPriority w:val="31"/>
    <w:qFormat/>
    <w:rsid w:val="000F7DCF"/>
    <w:rPr>
      <w:color w:val="auto"/>
      <w:u w:val="single" w:color="9BBB59"/>
    </w:rPr>
  </w:style>
  <w:style w:type="character" w:styleId="af4">
    <w:name w:val="Intense Reference"/>
    <w:basedOn w:val="a1"/>
    <w:uiPriority w:val="32"/>
    <w:qFormat/>
    <w:rsid w:val="000F7DCF"/>
    <w:rPr>
      <w:b/>
      <w:bCs/>
      <w:color w:val="76923C"/>
      <w:u w:val="single" w:color="9BBB59"/>
    </w:rPr>
  </w:style>
  <w:style w:type="character" w:styleId="af5">
    <w:name w:val="Book Title"/>
    <w:basedOn w:val="a1"/>
    <w:uiPriority w:val="33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af6">
    <w:name w:val="TOC Heading"/>
    <w:basedOn w:val="1"/>
    <w:next w:val="a0"/>
    <w:uiPriority w:val="39"/>
    <w:unhideWhenUsed/>
    <w:qFormat/>
    <w:rsid w:val="000F7D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6F6717"/>
    <w:rPr>
      <w:sz w:val="22"/>
      <w:szCs w:val="22"/>
      <w:lang w:val="en-US" w:eastAsia="en-US" w:bidi="en-US"/>
    </w:rPr>
  </w:style>
  <w:style w:type="paragraph" w:styleId="af9">
    <w:name w:val="footer"/>
    <w:basedOn w:val="a0"/>
    <w:link w:val="afa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6F6717"/>
    <w:rPr>
      <w:sz w:val="22"/>
      <w:szCs w:val="22"/>
      <w:lang w:val="en-US" w:eastAsia="en-US" w:bidi="en-US"/>
    </w:rPr>
  </w:style>
  <w:style w:type="table" w:styleId="afb">
    <w:name w:val="Table Grid"/>
    <w:basedOn w:val="a2"/>
    <w:rsid w:val="008E21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1">
    <w:name w:val="toc 1"/>
    <w:basedOn w:val="a0"/>
    <w:next w:val="a0"/>
    <w:autoRedefine/>
    <w:uiPriority w:val="39"/>
    <w:unhideWhenUsed/>
    <w:rsid w:val="00224DC1"/>
  </w:style>
  <w:style w:type="character" w:styleId="afc">
    <w:name w:val="Hyperlink"/>
    <w:basedOn w:val="a1"/>
    <w:uiPriority w:val="99"/>
    <w:unhideWhenUsed/>
    <w:rsid w:val="00224DC1"/>
    <w:rPr>
      <w:color w:val="0000FF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561763"/>
    <w:pPr>
      <w:ind w:left="220"/>
    </w:pPr>
  </w:style>
  <w:style w:type="paragraph" w:styleId="afd">
    <w:name w:val="Balloon Text"/>
    <w:basedOn w:val="a0"/>
    <w:link w:val="afe"/>
    <w:unhideWhenUsed/>
    <w:rsid w:val="00C4478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a">
    <w:name w:val="List Bullet"/>
    <w:basedOn w:val="a0"/>
    <w:uiPriority w:val="99"/>
    <w:unhideWhenUsed/>
    <w:rsid w:val="008C4EC0"/>
    <w:pPr>
      <w:numPr>
        <w:numId w:val="2"/>
      </w:numPr>
      <w:contextualSpacing/>
    </w:pPr>
  </w:style>
  <w:style w:type="character" w:styleId="aff">
    <w:name w:val="annotation reference"/>
    <w:basedOn w:val="a1"/>
    <w:unhideWhenUsed/>
    <w:rsid w:val="00A52D4C"/>
    <w:rPr>
      <w:sz w:val="16"/>
      <w:szCs w:val="16"/>
    </w:rPr>
  </w:style>
  <w:style w:type="paragraph" w:styleId="aff0">
    <w:name w:val="annotation text"/>
    <w:basedOn w:val="a0"/>
    <w:link w:val="aff1"/>
    <w:unhideWhenUsed/>
    <w:rsid w:val="00A52D4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rsid w:val="00A52D4C"/>
    <w:rPr>
      <w:lang w:eastAsia="en-US" w:bidi="en-US"/>
    </w:rPr>
  </w:style>
  <w:style w:type="paragraph" w:styleId="aff2">
    <w:name w:val="annotation subject"/>
    <w:basedOn w:val="aff0"/>
    <w:next w:val="aff0"/>
    <w:link w:val="aff3"/>
    <w:unhideWhenUsed/>
    <w:rsid w:val="00A52D4C"/>
    <w:rPr>
      <w:b/>
      <w:bCs/>
    </w:rPr>
  </w:style>
  <w:style w:type="character" w:customStyle="1" w:styleId="aff3">
    <w:name w:val="Тема примечания Знак"/>
    <w:basedOn w:val="aff1"/>
    <w:link w:val="aff2"/>
    <w:rsid w:val="00A52D4C"/>
    <w:rPr>
      <w:b/>
      <w:bCs/>
      <w:lang w:eastAsia="en-US" w:bidi="en-US"/>
    </w:rPr>
  </w:style>
  <w:style w:type="paragraph" w:customStyle="1" w:styleId="REQU">
    <w:name w:val="REQU"/>
    <w:basedOn w:val="a0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a0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aff4">
    <w:name w:val="Table Theme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Grid 3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2">
    <w:name w:val="toc 3"/>
    <w:basedOn w:val="a0"/>
    <w:next w:val="a0"/>
    <w:autoRedefine/>
    <w:uiPriority w:val="39"/>
    <w:unhideWhenUsed/>
    <w:rsid w:val="00A931AE"/>
    <w:pPr>
      <w:spacing w:after="100"/>
      <w:ind w:left="440"/>
    </w:pPr>
  </w:style>
  <w:style w:type="paragraph" w:styleId="aff5">
    <w:name w:val="Normal Indent"/>
    <w:basedOn w:val="a0"/>
    <w:next w:val="a0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41">
    <w:name w:val="toc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1">
    <w:name w:val="index 7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61">
    <w:name w:val="index 6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51">
    <w:name w:val="index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42">
    <w:name w:val="index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33">
    <w:name w:val="index 3"/>
    <w:basedOn w:val="a0"/>
    <w:next w:val="a0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24">
    <w:name w:val="index 2"/>
    <w:basedOn w:val="a0"/>
    <w:next w:val="a0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12">
    <w:name w:val="index 1"/>
    <w:basedOn w:val="a0"/>
    <w:next w:val="a0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aff6">
    <w:name w:val="index heading"/>
    <w:basedOn w:val="a0"/>
    <w:next w:val="12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52">
    <w:name w:val="toc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aff7">
    <w:name w:val="footnote text"/>
    <w:basedOn w:val="a0"/>
    <w:link w:val="aff8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aff8">
    <w:name w:val="Текст сноски Знак"/>
    <w:basedOn w:val="a1"/>
    <w:link w:val="aff7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a0"/>
    <w:next w:val="a0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62">
    <w:name w:val="toc 6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2">
    <w:name w:val="toc 7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81">
    <w:name w:val="toc 8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91">
    <w:name w:val="toc 9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ad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ae">
    <w:name w:val="Абзац списка Знак"/>
    <w:basedOn w:val="a1"/>
    <w:link w:val="ad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a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aff9">
    <w:name w:val="Bibliography"/>
    <w:basedOn w:val="a0"/>
    <w:next w:val="a0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ffa">
    <w:name w:val="footnote reference"/>
    <w:basedOn w:val="a1"/>
    <w:rsid w:val="0021037E"/>
    <w:rPr>
      <w:vertAlign w:val="superscript"/>
    </w:rPr>
  </w:style>
  <w:style w:type="paragraph" w:styleId="affb">
    <w:name w:val="Normal (Web)"/>
    <w:basedOn w:val="a0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affc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ad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a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a0"/>
    <w:link w:val="BasicUserQuote0"/>
    <w:qFormat/>
    <w:rsid w:val="00862FE6"/>
    <w:pPr>
      <w:shd w:val="clear" w:color="auto" w:fill="FFFFFF" w:themeFill="background1"/>
      <w:ind w:left="708"/>
    </w:pPr>
    <w:rPr>
      <w:rFonts w:ascii="Consolas" w:hAnsi="Consolas"/>
      <w:i/>
      <w:sz w:val="24"/>
      <w:lang w:val="en-US"/>
    </w:rPr>
  </w:style>
  <w:style w:type="character" w:customStyle="1" w:styleId="BasicUserQuote0">
    <w:name w:val="BasicUserQuote Знак"/>
    <w:basedOn w:val="a1"/>
    <w:link w:val="BasicUserQuote"/>
    <w:rsid w:val="00862FE6"/>
    <w:rPr>
      <w:rFonts w:ascii="Consolas" w:hAnsi="Consolas"/>
      <w:i/>
      <w:sz w:val="24"/>
      <w:szCs w:val="22"/>
      <w:shd w:val="clear" w:color="auto" w:fill="FFFFFF" w:themeFill="background1"/>
      <w:lang w:val="en-U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index heading" w:uiPriority="0"/>
    <w:lsdException w:name="caption" w:uiPriority="0" w:qFormat="1"/>
    <w:lsdException w:name="footnote reference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annotation subject" w:uiPriority="0"/>
    <w:lsdException w:name="Table Grid 3" w:uiPriority="0"/>
    <w:lsdException w:name="Balloon Text" w:uiPriority="0"/>
    <w:lsdException w:name="Table Grid" w:semiHidden="0" w:uiPriority="0" w:unhideWhenUsed="0"/>
    <w:lsdException w:name="Table Theme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5190A"/>
    <w:rPr>
      <w:sz w:val="22"/>
      <w:szCs w:val="22"/>
      <w:lang w:eastAsia="en-US" w:bidi="en-US"/>
    </w:rPr>
  </w:style>
  <w:style w:type="paragraph" w:styleId="1">
    <w:name w:val="heading 1"/>
    <w:basedOn w:val="a0"/>
    <w:next w:val="a0"/>
    <w:link w:val="10"/>
    <w:uiPriority w:val="9"/>
    <w:qFormat/>
    <w:rsid w:val="002A5102"/>
    <w:pPr>
      <w:numPr>
        <w:numId w:val="1"/>
      </w:num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sz w:val="28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0F7DCF"/>
    <w:pPr>
      <w:numPr>
        <w:ilvl w:val="1"/>
        <w:numId w:val="1"/>
      </w:numPr>
      <w:pBdr>
        <w:bottom w:val="single" w:sz="8" w:space="1" w:color="4F81BD"/>
      </w:pBdr>
      <w:spacing w:before="200" w:after="80"/>
      <w:outlineLvl w:val="1"/>
    </w:pPr>
    <w:rPr>
      <w:rFonts w:ascii="Cambria" w:hAnsi="Cambria"/>
      <w:color w:val="365F91"/>
      <w:sz w:val="24"/>
      <w:szCs w:val="24"/>
    </w:rPr>
  </w:style>
  <w:style w:type="paragraph" w:styleId="3">
    <w:name w:val="heading 3"/>
    <w:basedOn w:val="a0"/>
    <w:next w:val="a0"/>
    <w:link w:val="30"/>
    <w:uiPriority w:val="9"/>
    <w:unhideWhenUsed/>
    <w:qFormat/>
    <w:rsid w:val="000F7DCF"/>
    <w:pPr>
      <w:numPr>
        <w:ilvl w:val="2"/>
        <w:numId w:val="1"/>
      </w:numPr>
      <w:pBdr>
        <w:bottom w:val="single" w:sz="4" w:space="1" w:color="95B3D7"/>
      </w:pBdr>
      <w:spacing w:before="200" w:after="80"/>
      <w:outlineLvl w:val="2"/>
    </w:pPr>
    <w:rPr>
      <w:rFonts w:ascii="Cambria" w:hAnsi="Cambria"/>
      <w:color w:val="4F81BD"/>
      <w:sz w:val="24"/>
      <w:szCs w:val="24"/>
    </w:rPr>
  </w:style>
  <w:style w:type="paragraph" w:styleId="4">
    <w:name w:val="heading 4"/>
    <w:basedOn w:val="a0"/>
    <w:next w:val="a0"/>
    <w:link w:val="40"/>
    <w:uiPriority w:val="9"/>
    <w:unhideWhenUsed/>
    <w:qFormat/>
    <w:rsid w:val="000F7DCF"/>
    <w:pPr>
      <w:numPr>
        <w:ilvl w:val="3"/>
        <w:numId w:val="1"/>
      </w:numPr>
      <w:pBdr>
        <w:bottom w:val="single" w:sz="4" w:space="2" w:color="B8CCE4"/>
      </w:pBdr>
      <w:spacing w:before="200" w:after="80"/>
      <w:outlineLvl w:val="3"/>
    </w:pPr>
    <w:rPr>
      <w:rFonts w:ascii="Cambria" w:hAnsi="Cambria"/>
      <w:i/>
      <w:iCs/>
      <w:color w:val="4F81BD"/>
      <w:sz w:val="24"/>
      <w:szCs w:val="24"/>
    </w:rPr>
  </w:style>
  <w:style w:type="paragraph" w:styleId="5">
    <w:name w:val="heading 5"/>
    <w:basedOn w:val="a0"/>
    <w:next w:val="a0"/>
    <w:link w:val="50"/>
    <w:uiPriority w:val="9"/>
    <w:unhideWhenUsed/>
    <w:qFormat/>
    <w:rsid w:val="000F7DCF"/>
    <w:pPr>
      <w:numPr>
        <w:ilvl w:val="4"/>
        <w:numId w:val="1"/>
      </w:numPr>
      <w:spacing w:before="200" w:after="80"/>
      <w:outlineLvl w:val="4"/>
    </w:pPr>
    <w:rPr>
      <w:rFonts w:ascii="Cambria" w:hAnsi="Cambria"/>
      <w:color w:val="4F81BD"/>
    </w:rPr>
  </w:style>
  <w:style w:type="paragraph" w:styleId="6">
    <w:name w:val="heading 6"/>
    <w:basedOn w:val="a0"/>
    <w:next w:val="a0"/>
    <w:link w:val="60"/>
    <w:uiPriority w:val="9"/>
    <w:unhideWhenUsed/>
    <w:qFormat/>
    <w:rsid w:val="000F7DCF"/>
    <w:pPr>
      <w:numPr>
        <w:ilvl w:val="5"/>
        <w:numId w:val="1"/>
      </w:numPr>
      <w:spacing w:before="280" w:after="100"/>
      <w:outlineLvl w:val="5"/>
    </w:pPr>
    <w:rPr>
      <w:rFonts w:ascii="Cambria" w:hAnsi="Cambria"/>
      <w:i/>
      <w:iCs/>
      <w:color w:val="4F81BD"/>
    </w:rPr>
  </w:style>
  <w:style w:type="paragraph" w:styleId="7">
    <w:name w:val="heading 7"/>
    <w:basedOn w:val="a0"/>
    <w:next w:val="a0"/>
    <w:link w:val="70"/>
    <w:uiPriority w:val="9"/>
    <w:unhideWhenUsed/>
    <w:qFormat/>
    <w:rsid w:val="000F7DCF"/>
    <w:pPr>
      <w:numPr>
        <w:ilvl w:val="6"/>
        <w:numId w:val="1"/>
      </w:numPr>
      <w:spacing w:before="320" w:after="100"/>
      <w:outlineLvl w:val="6"/>
    </w:pPr>
    <w:rPr>
      <w:rFonts w:ascii="Cambria" w:hAnsi="Cambria"/>
      <w:b/>
      <w:bCs/>
      <w:color w:val="9BBB59"/>
      <w:sz w:val="20"/>
      <w:szCs w:val="20"/>
    </w:rPr>
  </w:style>
  <w:style w:type="paragraph" w:styleId="8">
    <w:name w:val="heading 8"/>
    <w:basedOn w:val="a0"/>
    <w:next w:val="a0"/>
    <w:link w:val="80"/>
    <w:uiPriority w:val="9"/>
    <w:unhideWhenUsed/>
    <w:qFormat/>
    <w:rsid w:val="000F7DCF"/>
    <w:pPr>
      <w:numPr>
        <w:ilvl w:val="7"/>
        <w:numId w:val="1"/>
      </w:numPr>
      <w:spacing w:before="320" w:after="100"/>
      <w:outlineLvl w:val="7"/>
    </w:pPr>
    <w:rPr>
      <w:rFonts w:ascii="Cambria" w:hAnsi="Cambria"/>
      <w:b/>
      <w:bCs/>
      <w:i/>
      <w:iCs/>
      <w:color w:val="9BBB59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0F7DCF"/>
    <w:pPr>
      <w:numPr>
        <w:ilvl w:val="8"/>
        <w:numId w:val="1"/>
      </w:numPr>
      <w:spacing w:before="320" w:after="100"/>
      <w:outlineLvl w:val="8"/>
    </w:pPr>
    <w:rPr>
      <w:rFonts w:ascii="Cambria" w:hAnsi="Cambria"/>
      <w:i/>
      <w:iCs/>
      <w:color w:val="9BBB59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2A5102"/>
    <w:rPr>
      <w:rFonts w:ascii="Cambria" w:hAnsi="Cambria"/>
      <w:b/>
      <w:bCs/>
      <w:color w:val="365F91"/>
      <w:sz w:val="28"/>
      <w:szCs w:val="24"/>
      <w:lang w:eastAsia="en-US" w:bidi="en-US"/>
    </w:rPr>
  </w:style>
  <w:style w:type="character" w:customStyle="1" w:styleId="20">
    <w:name w:val="Заголовок 2 Знак"/>
    <w:basedOn w:val="a1"/>
    <w:link w:val="2"/>
    <w:rsid w:val="000F7DCF"/>
    <w:rPr>
      <w:rFonts w:ascii="Cambria" w:hAnsi="Cambria"/>
      <w:color w:val="365F91"/>
      <w:sz w:val="24"/>
      <w:szCs w:val="24"/>
      <w:lang w:eastAsia="en-US" w:bidi="en-US"/>
    </w:rPr>
  </w:style>
  <w:style w:type="character" w:customStyle="1" w:styleId="30">
    <w:name w:val="Заголовок 3 Знак"/>
    <w:basedOn w:val="a1"/>
    <w:link w:val="3"/>
    <w:rsid w:val="000F7DCF"/>
    <w:rPr>
      <w:rFonts w:ascii="Cambria" w:hAnsi="Cambria"/>
      <w:color w:val="4F81BD"/>
      <w:sz w:val="24"/>
      <w:szCs w:val="24"/>
      <w:lang w:eastAsia="en-US" w:bidi="en-US"/>
    </w:rPr>
  </w:style>
  <w:style w:type="character" w:customStyle="1" w:styleId="40">
    <w:name w:val="Заголовок 4 Знак"/>
    <w:basedOn w:val="a1"/>
    <w:link w:val="4"/>
    <w:rsid w:val="000F7DCF"/>
    <w:rPr>
      <w:rFonts w:ascii="Cambria" w:hAnsi="Cambria"/>
      <w:i/>
      <w:iCs/>
      <w:color w:val="4F81BD"/>
      <w:sz w:val="24"/>
      <w:szCs w:val="24"/>
      <w:lang w:eastAsia="en-US" w:bidi="en-US"/>
    </w:rPr>
  </w:style>
  <w:style w:type="character" w:customStyle="1" w:styleId="50">
    <w:name w:val="Заголовок 5 Знак"/>
    <w:basedOn w:val="a1"/>
    <w:link w:val="5"/>
    <w:rsid w:val="000F7DCF"/>
    <w:rPr>
      <w:rFonts w:ascii="Cambria" w:hAnsi="Cambria"/>
      <w:color w:val="4F81BD"/>
      <w:sz w:val="22"/>
      <w:szCs w:val="22"/>
      <w:lang w:eastAsia="en-US" w:bidi="en-US"/>
    </w:rPr>
  </w:style>
  <w:style w:type="character" w:customStyle="1" w:styleId="60">
    <w:name w:val="Заголовок 6 Знак"/>
    <w:basedOn w:val="a1"/>
    <w:link w:val="6"/>
    <w:rsid w:val="000F7DCF"/>
    <w:rPr>
      <w:rFonts w:ascii="Cambria" w:hAnsi="Cambria"/>
      <w:i/>
      <w:iCs/>
      <w:color w:val="4F81BD"/>
      <w:sz w:val="22"/>
      <w:szCs w:val="22"/>
      <w:lang w:eastAsia="en-US" w:bidi="en-US"/>
    </w:rPr>
  </w:style>
  <w:style w:type="character" w:customStyle="1" w:styleId="70">
    <w:name w:val="Заголовок 7 Знак"/>
    <w:basedOn w:val="a1"/>
    <w:link w:val="7"/>
    <w:rsid w:val="000F7DCF"/>
    <w:rPr>
      <w:rFonts w:ascii="Cambria" w:hAnsi="Cambria"/>
      <w:b/>
      <w:bCs/>
      <w:color w:val="9BBB59"/>
      <w:lang w:eastAsia="en-US" w:bidi="en-US"/>
    </w:rPr>
  </w:style>
  <w:style w:type="character" w:customStyle="1" w:styleId="80">
    <w:name w:val="Заголовок 8 Знак"/>
    <w:basedOn w:val="a1"/>
    <w:link w:val="8"/>
    <w:rsid w:val="000F7DCF"/>
    <w:rPr>
      <w:rFonts w:ascii="Cambria" w:hAnsi="Cambria"/>
      <w:b/>
      <w:bCs/>
      <w:i/>
      <w:iCs/>
      <w:color w:val="9BBB59"/>
      <w:lang w:eastAsia="en-US" w:bidi="en-US"/>
    </w:rPr>
  </w:style>
  <w:style w:type="character" w:customStyle="1" w:styleId="90">
    <w:name w:val="Заголовок 9 Знак"/>
    <w:basedOn w:val="a1"/>
    <w:link w:val="9"/>
    <w:rsid w:val="000F7DCF"/>
    <w:rPr>
      <w:rFonts w:ascii="Cambria" w:hAnsi="Cambria"/>
      <w:i/>
      <w:iCs/>
      <w:color w:val="9BBB59"/>
      <w:lang w:eastAsia="en-US" w:bidi="en-US"/>
    </w:rPr>
  </w:style>
  <w:style w:type="paragraph" w:styleId="a4">
    <w:name w:val="caption"/>
    <w:basedOn w:val="a0"/>
    <w:next w:val="a0"/>
    <w:unhideWhenUsed/>
    <w:qFormat/>
    <w:rsid w:val="000F7DCF"/>
    <w:rPr>
      <w:b/>
      <w:bCs/>
      <w:sz w:val="18"/>
      <w:szCs w:val="18"/>
    </w:rPr>
  </w:style>
  <w:style w:type="paragraph" w:styleId="a5">
    <w:name w:val="Title"/>
    <w:basedOn w:val="a0"/>
    <w:next w:val="a0"/>
    <w:link w:val="a6"/>
    <w:uiPriority w:val="10"/>
    <w:qFormat/>
    <w:rsid w:val="00CD149B"/>
    <w:pPr>
      <w:pBdr>
        <w:top w:val="single" w:sz="4" w:space="10" w:color="95B3D7"/>
        <w:left w:val="single" w:sz="4" w:space="4" w:color="95B3D7"/>
        <w:bottom w:val="single" w:sz="4" w:space="15" w:color="95B3D7"/>
        <w:right w:val="single" w:sz="4" w:space="4" w:color="95B3D7"/>
      </w:pBdr>
      <w:shd w:val="clear" w:color="auto" w:fill="DBE5F1"/>
      <w:jc w:val="center"/>
    </w:pPr>
    <w:rPr>
      <w:rFonts w:ascii="Cambria" w:hAnsi="Cambria"/>
      <w:i/>
      <w:iCs/>
      <w:color w:val="243F60"/>
      <w:sz w:val="60"/>
      <w:szCs w:val="60"/>
    </w:rPr>
  </w:style>
  <w:style w:type="character" w:customStyle="1" w:styleId="a6">
    <w:name w:val="Название Знак"/>
    <w:basedOn w:val="a1"/>
    <w:link w:val="a5"/>
    <w:uiPriority w:val="10"/>
    <w:rsid w:val="00CD149B"/>
    <w:rPr>
      <w:rFonts w:ascii="Cambria" w:hAnsi="Cambria"/>
      <w:i/>
      <w:iCs/>
      <w:color w:val="243F60"/>
      <w:sz w:val="60"/>
      <w:szCs w:val="60"/>
      <w:shd w:val="clear" w:color="auto" w:fill="DBE5F1"/>
      <w:lang w:val="en-US" w:eastAsia="en-US" w:bidi="en-US"/>
    </w:rPr>
  </w:style>
  <w:style w:type="paragraph" w:styleId="a7">
    <w:name w:val="Subtitle"/>
    <w:basedOn w:val="a0"/>
    <w:next w:val="a0"/>
    <w:link w:val="a8"/>
    <w:uiPriority w:val="11"/>
    <w:qFormat/>
    <w:rsid w:val="002972C8"/>
    <w:pPr>
      <w:pBdr>
        <w:bottom w:val="single" w:sz="4" w:space="7" w:color="8DB3E2"/>
      </w:pBdr>
      <w:spacing w:before="240"/>
      <w:jc w:val="center"/>
    </w:pPr>
    <w:rPr>
      <w:rFonts w:ascii="Cambria" w:hAnsi="Cambria"/>
      <w:i/>
      <w:iCs/>
      <w:color w:val="243F60"/>
      <w:sz w:val="48"/>
      <w:szCs w:val="24"/>
    </w:rPr>
  </w:style>
  <w:style w:type="character" w:customStyle="1" w:styleId="a8">
    <w:name w:val="Подзаголовок Знак"/>
    <w:basedOn w:val="a1"/>
    <w:link w:val="a7"/>
    <w:uiPriority w:val="11"/>
    <w:rsid w:val="002972C8"/>
    <w:rPr>
      <w:rFonts w:ascii="Cambria" w:hAnsi="Cambria"/>
      <w:i/>
      <w:iCs/>
      <w:color w:val="243F60"/>
      <w:sz w:val="48"/>
      <w:szCs w:val="24"/>
      <w:lang w:val="en-US" w:eastAsia="en-US" w:bidi="en-US"/>
    </w:rPr>
  </w:style>
  <w:style w:type="character" w:styleId="a9">
    <w:name w:val="Strong"/>
    <w:basedOn w:val="a1"/>
    <w:qFormat/>
    <w:rsid w:val="000F7DCF"/>
    <w:rPr>
      <w:b/>
      <w:bCs/>
      <w:spacing w:val="0"/>
    </w:rPr>
  </w:style>
  <w:style w:type="character" w:styleId="aa">
    <w:name w:val="Emphasis"/>
    <w:uiPriority w:val="20"/>
    <w:qFormat/>
    <w:rsid w:val="000F7DCF"/>
    <w:rPr>
      <w:b/>
      <w:bCs/>
      <w:i/>
      <w:iCs/>
      <w:color w:val="5A5A5A"/>
    </w:rPr>
  </w:style>
  <w:style w:type="paragraph" w:styleId="ab">
    <w:name w:val="No Spacing"/>
    <w:basedOn w:val="a0"/>
    <w:link w:val="ac"/>
    <w:uiPriority w:val="1"/>
    <w:qFormat/>
    <w:rsid w:val="000F7DCF"/>
  </w:style>
  <w:style w:type="character" w:customStyle="1" w:styleId="ac">
    <w:name w:val="Без интервала Знак"/>
    <w:basedOn w:val="a1"/>
    <w:link w:val="ab"/>
    <w:uiPriority w:val="1"/>
    <w:rsid w:val="000F7DCF"/>
  </w:style>
  <w:style w:type="paragraph" w:styleId="ad">
    <w:name w:val="List Paragraph"/>
    <w:basedOn w:val="a0"/>
    <w:link w:val="ae"/>
    <w:uiPriority w:val="34"/>
    <w:qFormat/>
    <w:rsid w:val="000F7DCF"/>
    <w:pPr>
      <w:ind w:left="720"/>
      <w:contextualSpacing/>
    </w:pPr>
  </w:style>
  <w:style w:type="paragraph" w:styleId="21">
    <w:name w:val="Quote"/>
    <w:basedOn w:val="a0"/>
    <w:next w:val="a0"/>
    <w:link w:val="22"/>
    <w:uiPriority w:val="29"/>
    <w:qFormat/>
    <w:rsid w:val="00EC68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ind w:left="708"/>
    </w:pPr>
    <w:rPr>
      <w:rFonts w:ascii="Cambria" w:hAnsi="Cambria"/>
      <w:i/>
      <w:iCs/>
      <w:color w:val="262626" w:themeColor="text1" w:themeTint="D9"/>
      <w:lang w:val="en-US"/>
    </w:rPr>
  </w:style>
  <w:style w:type="character" w:customStyle="1" w:styleId="22">
    <w:name w:val="Цитата 2 Знак"/>
    <w:basedOn w:val="a1"/>
    <w:link w:val="21"/>
    <w:uiPriority w:val="29"/>
    <w:rsid w:val="00EC6802"/>
    <w:rPr>
      <w:rFonts w:ascii="Cambria" w:hAnsi="Cambria"/>
      <w:i/>
      <w:iCs/>
      <w:color w:val="262626" w:themeColor="text1" w:themeTint="D9"/>
      <w:sz w:val="22"/>
      <w:szCs w:val="22"/>
      <w:shd w:val="clear" w:color="auto" w:fill="F2F2F2" w:themeFill="background1" w:themeFillShade="F2"/>
      <w:lang w:val="en-US" w:eastAsia="en-US" w:bidi="en-US"/>
    </w:rPr>
  </w:style>
  <w:style w:type="paragraph" w:styleId="af">
    <w:name w:val="Intense Quote"/>
    <w:basedOn w:val="a0"/>
    <w:next w:val="a0"/>
    <w:link w:val="af0"/>
    <w:uiPriority w:val="30"/>
    <w:qFormat/>
    <w:rsid w:val="000F7DCF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af0">
    <w:name w:val="Выделенная цитата Знак"/>
    <w:basedOn w:val="a1"/>
    <w:link w:val="af"/>
    <w:uiPriority w:val="30"/>
    <w:rsid w:val="000F7DC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af1">
    <w:name w:val="Subtle Emphasis"/>
    <w:uiPriority w:val="19"/>
    <w:qFormat/>
    <w:rsid w:val="000F7DCF"/>
    <w:rPr>
      <w:i/>
      <w:iCs/>
      <w:color w:val="5A5A5A"/>
    </w:rPr>
  </w:style>
  <w:style w:type="character" w:styleId="af2">
    <w:name w:val="Intense Emphasis"/>
    <w:uiPriority w:val="21"/>
    <w:qFormat/>
    <w:rsid w:val="000F7DCF"/>
    <w:rPr>
      <w:b/>
      <w:bCs/>
      <w:i/>
      <w:iCs/>
      <w:color w:val="4F81BD"/>
      <w:sz w:val="22"/>
      <w:szCs w:val="22"/>
    </w:rPr>
  </w:style>
  <w:style w:type="character" w:styleId="af3">
    <w:name w:val="Subtle Reference"/>
    <w:uiPriority w:val="31"/>
    <w:qFormat/>
    <w:rsid w:val="000F7DCF"/>
    <w:rPr>
      <w:color w:val="auto"/>
      <w:u w:val="single" w:color="9BBB59"/>
    </w:rPr>
  </w:style>
  <w:style w:type="character" w:styleId="af4">
    <w:name w:val="Intense Reference"/>
    <w:basedOn w:val="a1"/>
    <w:uiPriority w:val="32"/>
    <w:qFormat/>
    <w:rsid w:val="000F7DCF"/>
    <w:rPr>
      <w:b/>
      <w:bCs/>
      <w:color w:val="76923C"/>
      <w:u w:val="single" w:color="9BBB59"/>
    </w:rPr>
  </w:style>
  <w:style w:type="character" w:styleId="af5">
    <w:name w:val="Book Title"/>
    <w:basedOn w:val="a1"/>
    <w:uiPriority w:val="33"/>
    <w:qFormat/>
    <w:rsid w:val="000F7DCF"/>
    <w:rPr>
      <w:rFonts w:ascii="Cambria" w:eastAsia="Times New Roman" w:hAnsi="Cambria" w:cs="Times New Roman"/>
      <w:b/>
      <w:bCs/>
      <w:i/>
      <w:iCs/>
      <w:color w:val="auto"/>
    </w:rPr>
  </w:style>
  <w:style w:type="paragraph" w:styleId="af6">
    <w:name w:val="TOC Heading"/>
    <w:basedOn w:val="1"/>
    <w:next w:val="a0"/>
    <w:uiPriority w:val="39"/>
    <w:unhideWhenUsed/>
    <w:qFormat/>
    <w:rsid w:val="000F7DCF"/>
    <w:pPr>
      <w:outlineLvl w:val="9"/>
    </w:pPr>
  </w:style>
  <w:style w:type="paragraph" w:styleId="af7">
    <w:name w:val="header"/>
    <w:basedOn w:val="a0"/>
    <w:link w:val="af8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8">
    <w:name w:val="Верхний колонтитул Знак"/>
    <w:basedOn w:val="a1"/>
    <w:link w:val="af7"/>
    <w:uiPriority w:val="99"/>
    <w:rsid w:val="006F6717"/>
    <w:rPr>
      <w:sz w:val="22"/>
      <w:szCs w:val="22"/>
      <w:lang w:val="en-US" w:eastAsia="en-US" w:bidi="en-US"/>
    </w:rPr>
  </w:style>
  <w:style w:type="paragraph" w:styleId="af9">
    <w:name w:val="footer"/>
    <w:basedOn w:val="a0"/>
    <w:link w:val="afa"/>
    <w:uiPriority w:val="99"/>
    <w:unhideWhenUsed/>
    <w:rsid w:val="006F6717"/>
    <w:pPr>
      <w:tabs>
        <w:tab w:val="center" w:pos="4536"/>
        <w:tab w:val="right" w:pos="9072"/>
      </w:tabs>
    </w:pPr>
  </w:style>
  <w:style w:type="character" w:customStyle="1" w:styleId="afa">
    <w:name w:val="Нижний колонтитул Знак"/>
    <w:basedOn w:val="a1"/>
    <w:link w:val="af9"/>
    <w:uiPriority w:val="99"/>
    <w:rsid w:val="006F6717"/>
    <w:rPr>
      <w:sz w:val="22"/>
      <w:szCs w:val="22"/>
      <w:lang w:val="en-US" w:eastAsia="en-US" w:bidi="en-US"/>
    </w:rPr>
  </w:style>
  <w:style w:type="table" w:styleId="afb">
    <w:name w:val="Table Grid"/>
    <w:basedOn w:val="a2"/>
    <w:rsid w:val="008E21D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11">
    <w:name w:val="toc 1"/>
    <w:basedOn w:val="a0"/>
    <w:next w:val="a0"/>
    <w:autoRedefine/>
    <w:uiPriority w:val="39"/>
    <w:unhideWhenUsed/>
    <w:rsid w:val="00224DC1"/>
  </w:style>
  <w:style w:type="character" w:styleId="afc">
    <w:name w:val="Hyperlink"/>
    <w:basedOn w:val="a1"/>
    <w:uiPriority w:val="99"/>
    <w:unhideWhenUsed/>
    <w:rsid w:val="00224DC1"/>
    <w:rPr>
      <w:color w:val="0000FF"/>
      <w:u w:val="single"/>
    </w:rPr>
  </w:style>
  <w:style w:type="paragraph" w:styleId="23">
    <w:name w:val="toc 2"/>
    <w:basedOn w:val="a0"/>
    <w:next w:val="a0"/>
    <w:autoRedefine/>
    <w:uiPriority w:val="39"/>
    <w:unhideWhenUsed/>
    <w:rsid w:val="00561763"/>
    <w:pPr>
      <w:ind w:left="220"/>
    </w:pPr>
  </w:style>
  <w:style w:type="paragraph" w:styleId="afd">
    <w:name w:val="Balloon Text"/>
    <w:basedOn w:val="a0"/>
    <w:link w:val="afe"/>
    <w:unhideWhenUsed/>
    <w:rsid w:val="00C44781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rsid w:val="00C44781"/>
    <w:rPr>
      <w:rFonts w:ascii="Tahoma" w:hAnsi="Tahoma" w:cs="Tahoma"/>
      <w:sz w:val="16"/>
      <w:szCs w:val="16"/>
      <w:lang w:val="en-US" w:eastAsia="en-US" w:bidi="en-US"/>
    </w:rPr>
  </w:style>
  <w:style w:type="paragraph" w:styleId="a">
    <w:name w:val="List Bullet"/>
    <w:basedOn w:val="a0"/>
    <w:uiPriority w:val="99"/>
    <w:unhideWhenUsed/>
    <w:rsid w:val="008C4EC0"/>
    <w:pPr>
      <w:numPr>
        <w:numId w:val="2"/>
      </w:numPr>
      <w:contextualSpacing/>
    </w:pPr>
  </w:style>
  <w:style w:type="character" w:styleId="aff">
    <w:name w:val="annotation reference"/>
    <w:basedOn w:val="a1"/>
    <w:unhideWhenUsed/>
    <w:rsid w:val="00A52D4C"/>
    <w:rPr>
      <w:sz w:val="16"/>
      <w:szCs w:val="16"/>
    </w:rPr>
  </w:style>
  <w:style w:type="paragraph" w:styleId="aff0">
    <w:name w:val="annotation text"/>
    <w:basedOn w:val="a0"/>
    <w:link w:val="aff1"/>
    <w:unhideWhenUsed/>
    <w:rsid w:val="00A52D4C"/>
    <w:rPr>
      <w:sz w:val="20"/>
      <w:szCs w:val="20"/>
    </w:rPr>
  </w:style>
  <w:style w:type="character" w:customStyle="1" w:styleId="aff1">
    <w:name w:val="Текст примечания Знак"/>
    <w:basedOn w:val="a1"/>
    <w:link w:val="aff0"/>
    <w:rsid w:val="00A52D4C"/>
    <w:rPr>
      <w:lang w:eastAsia="en-US" w:bidi="en-US"/>
    </w:rPr>
  </w:style>
  <w:style w:type="paragraph" w:styleId="aff2">
    <w:name w:val="annotation subject"/>
    <w:basedOn w:val="aff0"/>
    <w:next w:val="aff0"/>
    <w:link w:val="aff3"/>
    <w:unhideWhenUsed/>
    <w:rsid w:val="00A52D4C"/>
    <w:rPr>
      <w:b/>
      <w:bCs/>
    </w:rPr>
  </w:style>
  <w:style w:type="character" w:customStyle="1" w:styleId="aff3">
    <w:name w:val="Тема примечания Знак"/>
    <w:basedOn w:val="aff1"/>
    <w:link w:val="aff2"/>
    <w:rsid w:val="00A52D4C"/>
    <w:rPr>
      <w:b/>
      <w:bCs/>
      <w:lang w:eastAsia="en-US" w:bidi="en-US"/>
    </w:rPr>
  </w:style>
  <w:style w:type="paragraph" w:customStyle="1" w:styleId="REQU">
    <w:name w:val="REQU"/>
    <w:basedOn w:val="a0"/>
    <w:link w:val="REQUCar"/>
    <w:rsid w:val="00664DFC"/>
    <w:pPr>
      <w:numPr>
        <w:numId w:val="3"/>
      </w:numPr>
      <w:pBdr>
        <w:top w:val="dotted" w:sz="4" w:space="1" w:color="auto"/>
        <w:bottom w:val="dotted" w:sz="4" w:space="1" w:color="auto"/>
      </w:pBdr>
      <w:spacing w:after="200" w:line="276" w:lineRule="auto"/>
      <w:ind w:left="360"/>
    </w:pPr>
    <w:rPr>
      <w:rFonts w:eastAsia="Calibri"/>
      <w:lang w:bidi="ar-SA"/>
    </w:rPr>
  </w:style>
  <w:style w:type="paragraph" w:customStyle="1" w:styleId="RECO">
    <w:name w:val="RECO"/>
    <w:basedOn w:val="a0"/>
    <w:autoRedefine/>
    <w:rsid w:val="00664DFC"/>
    <w:pPr>
      <w:numPr>
        <w:numId w:val="4"/>
      </w:numPr>
      <w:spacing w:after="200"/>
    </w:pPr>
    <w:rPr>
      <w:rFonts w:eastAsia="Calibri"/>
      <w:i/>
      <w:color w:val="404040"/>
      <w:lang w:bidi="ar-SA"/>
    </w:rPr>
  </w:style>
  <w:style w:type="character" w:customStyle="1" w:styleId="REQUCar">
    <w:name w:val="REQU Car"/>
    <w:link w:val="REQU"/>
    <w:rsid w:val="00664DFC"/>
    <w:rPr>
      <w:rFonts w:eastAsia="Calibri"/>
      <w:sz w:val="22"/>
      <w:szCs w:val="22"/>
      <w:lang w:eastAsia="en-US"/>
    </w:rPr>
  </w:style>
  <w:style w:type="table" w:styleId="aff4">
    <w:name w:val="Table Theme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1">
    <w:name w:val="Table Grid 3"/>
    <w:basedOn w:val="a2"/>
    <w:rsid w:val="00664DFC"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32">
    <w:name w:val="toc 3"/>
    <w:basedOn w:val="a0"/>
    <w:next w:val="a0"/>
    <w:autoRedefine/>
    <w:uiPriority w:val="39"/>
    <w:unhideWhenUsed/>
    <w:rsid w:val="00A931AE"/>
    <w:pPr>
      <w:spacing w:after="100"/>
      <w:ind w:left="440"/>
    </w:pPr>
  </w:style>
  <w:style w:type="paragraph" w:styleId="aff5">
    <w:name w:val="Normal Indent"/>
    <w:basedOn w:val="a0"/>
    <w:next w:val="a0"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41">
    <w:name w:val="toc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1">
    <w:name w:val="index 7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61">
    <w:name w:val="index 6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51">
    <w:name w:val="index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42">
    <w:name w:val="index 4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paragraph" w:styleId="33">
    <w:name w:val="index 3"/>
    <w:basedOn w:val="a0"/>
    <w:next w:val="a0"/>
    <w:semiHidden/>
    <w:rsid w:val="0021037E"/>
    <w:pPr>
      <w:overflowPunct w:val="0"/>
      <w:autoSpaceDE w:val="0"/>
      <w:autoSpaceDN w:val="0"/>
      <w:adjustRightInd w:val="0"/>
      <w:ind w:left="851"/>
      <w:textAlignment w:val="baseline"/>
    </w:pPr>
    <w:rPr>
      <w:rFonts w:ascii="Arial" w:hAnsi="Arial"/>
      <w:szCs w:val="20"/>
      <w:lang w:eastAsia="fr-FR" w:bidi="ar-SA"/>
    </w:rPr>
  </w:style>
  <w:style w:type="paragraph" w:styleId="24">
    <w:name w:val="index 2"/>
    <w:basedOn w:val="a0"/>
    <w:next w:val="a0"/>
    <w:semiHidden/>
    <w:rsid w:val="0021037E"/>
    <w:pPr>
      <w:overflowPunct w:val="0"/>
      <w:autoSpaceDE w:val="0"/>
      <w:autoSpaceDN w:val="0"/>
      <w:adjustRightInd w:val="0"/>
      <w:ind w:left="567"/>
      <w:textAlignment w:val="baseline"/>
    </w:pPr>
    <w:rPr>
      <w:rFonts w:ascii="Arial" w:hAnsi="Arial"/>
      <w:szCs w:val="20"/>
      <w:lang w:eastAsia="fr-FR" w:bidi="ar-SA"/>
    </w:rPr>
  </w:style>
  <w:style w:type="paragraph" w:styleId="12">
    <w:name w:val="index 1"/>
    <w:basedOn w:val="a0"/>
    <w:next w:val="a0"/>
    <w:semiHidden/>
    <w:rsid w:val="0021037E"/>
    <w:pPr>
      <w:overflowPunct w:val="0"/>
      <w:autoSpaceDE w:val="0"/>
      <w:autoSpaceDN w:val="0"/>
      <w:adjustRightInd w:val="0"/>
      <w:ind w:left="284"/>
      <w:textAlignment w:val="baseline"/>
    </w:pPr>
    <w:rPr>
      <w:rFonts w:ascii="Arial" w:hAnsi="Arial"/>
      <w:szCs w:val="20"/>
      <w:lang w:eastAsia="fr-FR" w:bidi="ar-SA"/>
    </w:rPr>
  </w:style>
  <w:style w:type="paragraph" w:styleId="aff6">
    <w:name w:val="index heading"/>
    <w:basedOn w:val="a0"/>
    <w:next w:val="12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b/>
      <w:caps/>
      <w:sz w:val="28"/>
      <w:szCs w:val="20"/>
      <w:lang w:eastAsia="fr-FR" w:bidi="ar-SA"/>
    </w:rPr>
  </w:style>
  <w:style w:type="paragraph" w:styleId="52">
    <w:name w:val="toc 5"/>
    <w:basedOn w:val="a0"/>
    <w:next w:val="a0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aff7">
    <w:name w:val="footnote text"/>
    <w:basedOn w:val="a0"/>
    <w:link w:val="aff8"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customStyle="1" w:styleId="aff8">
    <w:name w:val="Текст сноски Знак"/>
    <w:basedOn w:val="a1"/>
    <w:link w:val="aff7"/>
    <w:semiHidden/>
    <w:rsid w:val="0021037E"/>
    <w:rPr>
      <w:rFonts w:ascii="Arial" w:hAnsi="Arial"/>
      <w:sz w:val="22"/>
    </w:rPr>
  </w:style>
  <w:style w:type="paragraph" w:customStyle="1" w:styleId="Informatique">
    <w:name w:val="Informatique"/>
    <w:basedOn w:val="a0"/>
    <w:next w:val="a0"/>
    <w:rsid w:val="0021037E"/>
    <w:pPr>
      <w:tabs>
        <w:tab w:val="left" w:pos="1701"/>
        <w:tab w:val="left" w:pos="3402"/>
        <w:tab w:val="left" w:pos="5103"/>
        <w:tab w:val="left" w:pos="6804"/>
        <w:tab w:val="left" w:pos="8505"/>
        <w:tab w:val="left" w:pos="10206"/>
        <w:tab w:val="left" w:pos="11907"/>
        <w:tab w:val="left" w:pos="13608"/>
        <w:tab w:val="left" w:pos="15309"/>
        <w:tab w:val="left" w:pos="17010"/>
      </w:tabs>
      <w:overflowPunct w:val="0"/>
      <w:autoSpaceDE w:val="0"/>
      <w:autoSpaceDN w:val="0"/>
      <w:adjustRightInd w:val="0"/>
      <w:textAlignment w:val="baseline"/>
    </w:pPr>
    <w:rPr>
      <w:rFonts w:ascii="Courier" w:hAnsi="Courier"/>
      <w:sz w:val="20"/>
      <w:szCs w:val="20"/>
      <w:lang w:eastAsia="fr-FR" w:bidi="ar-SA"/>
    </w:rPr>
  </w:style>
  <w:style w:type="paragraph" w:styleId="62">
    <w:name w:val="toc 6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72">
    <w:name w:val="toc 7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81">
    <w:name w:val="toc 8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styleId="91">
    <w:name w:val="toc 9"/>
    <w:basedOn w:val="a0"/>
    <w:next w:val="a0"/>
    <w:autoRedefine/>
    <w:semiHidden/>
    <w:rsid w:val="0021037E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Cs w:val="26"/>
      <w:lang w:eastAsia="fr-FR" w:bidi="ar-SA"/>
    </w:rPr>
  </w:style>
  <w:style w:type="paragraph" w:customStyle="1" w:styleId="Requierement">
    <w:name w:val="Requierement"/>
    <w:basedOn w:val="ad"/>
    <w:link w:val="RequierementCar"/>
    <w:rsid w:val="0021037E"/>
    <w:pPr>
      <w:numPr>
        <w:numId w:val="5"/>
      </w:numPr>
      <w:overflowPunct w:val="0"/>
      <w:autoSpaceDE w:val="0"/>
      <w:autoSpaceDN w:val="0"/>
      <w:adjustRightInd w:val="0"/>
      <w:spacing w:before="240" w:after="240"/>
      <w:contextualSpacing w:val="0"/>
      <w:textAlignment w:val="baseline"/>
    </w:pPr>
    <w:rPr>
      <w:rFonts w:cs="Arial"/>
    </w:rPr>
  </w:style>
  <w:style w:type="character" w:customStyle="1" w:styleId="ae">
    <w:name w:val="Абзац списка Знак"/>
    <w:basedOn w:val="a1"/>
    <w:link w:val="ad"/>
    <w:uiPriority w:val="34"/>
    <w:rsid w:val="0021037E"/>
    <w:rPr>
      <w:sz w:val="22"/>
      <w:szCs w:val="22"/>
      <w:lang w:eastAsia="en-US" w:bidi="en-US"/>
    </w:rPr>
  </w:style>
  <w:style w:type="character" w:customStyle="1" w:styleId="RequierementCar">
    <w:name w:val="Requierement Car"/>
    <w:basedOn w:val="ae"/>
    <w:link w:val="Requierement"/>
    <w:rsid w:val="0021037E"/>
    <w:rPr>
      <w:rFonts w:cs="Arial"/>
      <w:sz w:val="22"/>
      <w:szCs w:val="22"/>
      <w:lang w:eastAsia="en-US" w:bidi="en-US"/>
    </w:rPr>
  </w:style>
  <w:style w:type="paragraph" w:styleId="aff9">
    <w:name w:val="Bibliography"/>
    <w:basedOn w:val="a0"/>
    <w:next w:val="a0"/>
    <w:uiPriority w:val="37"/>
    <w:unhideWhenUsed/>
    <w:rsid w:val="0021037E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Cs w:val="20"/>
      <w:lang w:eastAsia="fr-FR" w:bidi="ar-SA"/>
    </w:rPr>
  </w:style>
  <w:style w:type="character" w:styleId="affa">
    <w:name w:val="footnote reference"/>
    <w:basedOn w:val="a1"/>
    <w:rsid w:val="0021037E"/>
    <w:rPr>
      <w:vertAlign w:val="superscript"/>
    </w:rPr>
  </w:style>
  <w:style w:type="paragraph" w:styleId="affb">
    <w:name w:val="Normal (Web)"/>
    <w:basedOn w:val="a0"/>
    <w:uiPriority w:val="99"/>
    <w:unhideWhenUsed/>
    <w:rsid w:val="0021037E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fr-FR" w:bidi="ar-SA"/>
    </w:rPr>
  </w:style>
  <w:style w:type="paragraph" w:styleId="affc">
    <w:name w:val="Revision"/>
    <w:hidden/>
    <w:uiPriority w:val="99"/>
    <w:semiHidden/>
    <w:rsid w:val="00B70108"/>
    <w:rPr>
      <w:sz w:val="22"/>
      <w:szCs w:val="22"/>
      <w:lang w:eastAsia="en-US" w:bidi="en-US"/>
    </w:rPr>
  </w:style>
  <w:style w:type="table" w:customStyle="1" w:styleId="BasicUserTable">
    <w:name w:val="BasicUserTable"/>
    <w:basedOn w:val="a2"/>
    <w:uiPriority w:val="99"/>
    <w:rsid w:val="001C0C32"/>
    <w:pPr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vAlign w:val="center"/>
    </w:tcPr>
    <w:tblStylePr w:type="firstRow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FFFFF" w:themeFill="background1"/>
      </w:tcPr>
    </w:tblStylePr>
    <w:tblStylePr w:type="firstCol">
      <w:tblPr/>
      <w:tcPr>
        <w:shd w:val="clear" w:color="auto" w:fill="FFFFFF" w:themeFill="background1"/>
      </w:tcPr>
    </w:tblStylePr>
  </w:style>
  <w:style w:type="paragraph" w:customStyle="1" w:styleId="BasicUserList">
    <w:name w:val="BasicUserList"/>
    <w:basedOn w:val="ad"/>
    <w:link w:val="BasicUserListCar"/>
    <w:qFormat/>
    <w:rsid w:val="00336646"/>
    <w:pPr>
      <w:numPr>
        <w:numId w:val="27"/>
      </w:numPr>
    </w:pPr>
  </w:style>
  <w:style w:type="character" w:customStyle="1" w:styleId="BasicUserListCar">
    <w:name w:val="BasicUserList Car"/>
    <w:basedOn w:val="ae"/>
    <w:link w:val="BasicUserList"/>
    <w:rsid w:val="00336646"/>
    <w:rPr>
      <w:sz w:val="22"/>
      <w:szCs w:val="22"/>
      <w:lang w:eastAsia="en-US" w:bidi="en-US"/>
    </w:rPr>
  </w:style>
  <w:style w:type="paragraph" w:customStyle="1" w:styleId="BasicUserQuote">
    <w:name w:val="BasicUserQuote"/>
    <w:basedOn w:val="a0"/>
    <w:link w:val="BasicUserQuote0"/>
    <w:qFormat/>
    <w:rsid w:val="00862FE6"/>
    <w:pPr>
      <w:shd w:val="clear" w:color="auto" w:fill="FFFFFF" w:themeFill="background1"/>
      <w:ind w:left="708"/>
    </w:pPr>
    <w:rPr>
      <w:rFonts w:ascii="Consolas" w:hAnsi="Consolas"/>
      <w:i/>
      <w:sz w:val="24"/>
      <w:lang w:val="en-US"/>
    </w:rPr>
  </w:style>
  <w:style w:type="character" w:customStyle="1" w:styleId="BasicUserQuote0">
    <w:name w:val="BasicUserQuote Знак"/>
    <w:basedOn w:val="a1"/>
    <w:link w:val="BasicUserQuote"/>
    <w:rsid w:val="00862FE6"/>
    <w:rPr>
      <w:rFonts w:ascii="Consolas" w:hAnsi="Consolas"/>
      <w:i/>
      <w:sz w:val="24"/>
      <w:szCs w:val="22"/>
      <w:shd w:val="clear" w:color="auto" w:fill="FFFFFF" w:themeFill="background1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2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Eli13</b:Tag>
    <b:SourceType>JournalArticle</b:SourceType>
    <b:Guid>{03EA6481-D1E5-487D-A05C-1CDE41AFB58D}</b:Guid>
    <b:Author>
      <b:Author>
        <b:NameList>
          <b:Person>
            <b:Last>Eliseyev</b:Last>
            <b:First>A</b:First>
          </b:Person>
          <b:Person>
            <b:Last>Aksenova</b:Last>
            <b:First>T</b:First>
          </b:Person>
        </b:NameList>
      </b:Author>
    </b:Author>
    <b:Title>Recursive N-way partial least squares for brain-computer interface</b:Title>
    <b:JournalName>PLoS One</b:JournalName>
    <b:Year>2013</b:Year>
    <b:Pages>e69962</b:Pages>
    <b:Volume>8</b:Volume>
    <b:Issue>7</b:Issue>
    <b:LCID>en-US</b:LCID>
    <b:RefOrder>1</b:RefOrder>
  </b:Source>
</b:Sources>
</file>

<file path=customXml/itemProps1.xml><?xml version="1.0" encoding="utf-8"?>
<ds:datastoreItem xmlns:ds="http://schemas.openxmlformats.org/officeDocument/2006/customXml" ds:itemID="{7183FC74-8373-4B9B-9D68-08F84E486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0551 - EMM - Spécification des exigences logicielles</vt:lpstr>
    </vt:vector>
  </TitlesOfParts>
  <Company>Microsoft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0551 - EMM - Spécification des exigences logicielles</dc:title>
  <dc:creator>сергей глазунов</dc:creator>
  <cp:lastModifiedBy>сергей глазунов</cp:lastModifiedBy>
  <cp:revision>43</cp:revision>
  <cp:lastPrinted>2013-12-13T08:27:00Z</cp:lastPrinted>
  <dcterms:created xsi:type="dcterms:W3CDTF">2019-04-02T08:50:00Z</dcterms:created>
  <dcterms:modified xsi:type="dcterms:W3CDTF">2019-10-20T20:23:00Z</dcterms:modified>
</cp:coreProperties>
</file>